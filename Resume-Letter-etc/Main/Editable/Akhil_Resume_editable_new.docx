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6D5DBD" w14:paraId="491DEFC0" w14:textId="77777777" w:rsidTr="006C08A0">
        <w:tc>
          <w:tcPr>
            <w:tcW w:w="5013" w:type="dxa"/>
            <w:vAlign w:val="bottom"/>
          </w:tcPr>
          <w:p w14:paraId="12785DB1" w14:textId="77777777" w:rsidR="00C84833" w:rsidRPr="006D5DBD" w:rsidRDefault="008476D4" w:rsidP="00C84833">
            <w:pPr>
              <w:pStyle w:val="Title"/>
              <w:rPr>
                <w:rFonts w:ascii="Georgia" w:hAnsi="Georgia"/>
              </w:rPr>
            </w:pPr>
            <w:sdt>
              <w:sdtPr>
                <w:rPr>
                  <w:rFonts w:ascii="Georgia" w:hAnsi="Georgia"/>
                </w:rPr>
                <w:alias w:val="Enter first name:"/>
                <w:tag w:val="Enter first name:"/>
                <w:id w:val="1306818671"/>
                <w:placeholder>
                  <w:docPart w:val="2B8AEA1758AC444E8F78764C0A99026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Akhil</w:t>
                </w:r>
              </w:sdtContent>
            </w:sdt>
            <w:r w:rsidR="00D92B95" w:rsidRPr="006D5DBD">
              <w:rPr>
                <w:rFonts w:ascii="Georgia" w:hAnsi="Georgia"/>
              </w:rPr>
              <w:br/>
            </w:r>
            <w:sdt>
              <w:sdtPr>
                <w:rPr>
                  <w:rFonts w:ascii="Georgia" w:hAnsi="Georgia"/>
                </w:rPr>
                <w:alias w:val="Enter last name:"/>
                <w:tag w:val="Enter last name:"/>
                <w:id w:val="-1656595288"/>
                <w:placeholder>
                  <w:docPart w:val="53E7B5E42BB14DD4A1F7FE3A33A20D0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352FEF" w:rsidRPr="006D5DBD">
                  <w:rPr>
                    <w:rFonts w:ascii="Georgia" w:hAnsi="Georgia"/>
                  </w:rPr>
                  <w:t>Sanker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6D5DBD" w14:paraId="3B450330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EAF0A45" w14:textId="77777777" w:rsidR="004E2970" w:rsidRPr="006D5DBD" w:rsidRDefault="008476D4" w:rsidP="004E2970">
                  <w:pPr>
                    <w:pStyle w:val="ContactInfo"/>
                    <w:rPr>
                      <w:rFonts w:ascii="Georgia" w:hAnsi="Georgia"/>
                    </w:rPr>
                  </w:pPr>
                  <w:sdt>
                    <w:sdtPr>
                      <w:rPr>
                        <w:rFonts w:ascii="Georgia" w:hAnsi="Georgia"/>
                      </w:rPr>
                      <w:alias w:val="Enter address:"/>
                      <w:tag w:val="Enter address:"/>
                      <w:id w:val="966779368"/>
                      <w:placeholder>
                        <w:docPart w:val="A46776A7C5954F25BF0A22EDD881A35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352FEF" w:rsidRPr="006D5DBD">
                        <w:rPr>
                          <w:rFonts w:ascii="Georgia" w:hAnsi="Georgia"/>
                        </w:rPr>
                        <w:t>Akhil Bhavan Perukavu, Trivandrum - 695573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C29D109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C262AF8" wp14:editId="6F4B4BA0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DBD4F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D9FCDE1" w14:textId="77777777" w:rsidTr="00972024">
              <w:sdt>
                <w:sdtPr>
                  <w:rPr>
                    <w:rFonts w:ascii="Georgia" w:hAnsi="Georgia"/>
                  </w:rPr>
                  <w:alias w:val="Enter phone:"/>
                  <w:tag w:val="Enter phone:"/>
                  <w:id w:val="-1849400302"/>
                  <w:placeholder>
                    <w:docPart w:val="C90A42E7821C485986D0AFD587F383D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19815C3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+91 9633306022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287C510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36A129AB" wp14:editId="5FC8585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D2E79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08EC2F5D" w14:textId="77777777" w:rsidTr="00972024">
              <w:sdt>
                <w:sdtPr>
                  <w:rPr>
                    <w:rFonts w:ascii="Georgia" w:hAnsi="Georgia"/>
                  </w:rPr>
                  <w:alias w:val="Enter email:"/>
                  <w:tag w:val="Enter email:"/>
                  <w:id w:val="-675184368"/>
                  <w:placeholder>
                    <w:docPart w:val="3EE22C5B599D4A55BDC89B66AECF427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6AA0D21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reekithak@gmail.com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4C65D0A" w14:textId="77777777" w:rsidR="00932D92" w:rsidRPr="00E801BE" w:rsidRDefault="007307A3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23F2E06C" wp14:editId="379853A5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9A1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4AB952D7" w14:textId="77777777" w:rsidTr="00972024">
              <w:sdt>
                <w:sdtPr>
                  <w:rPr>
                    <w:rFonts w:ascii="Georgia" w:hAnsi="Georgia"/>
                  </w:rPr>
                  <w:alias w:val="Enter LinkedIn profile:"/>
                  <w:tag w:val="Enter LinkedIn profile:"/>
                  <w:id w:val="1102843699"/>
                  <w:placeholder>
                    <w:docPart w:val="9F6F86E6D4D84FB2AC4A21496033E93E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7E1B762" w14:textId="77777777" w:rsidR="00932D92" w:rsidRPr="006D5DBD" w:rsidRDefault="00352FEF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 w:rsidRPr="006D5DBD">
                        <w:rPr>
                          <w:rFonts w:ascii="Georgia" w:hAnsi="Georgia"/>
                        </w:rPr>
                        <w:t>www.linkedin.com/in/akhilsanker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451812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69CDB48F" wp14:editId="1394C711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B1D0DE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6D5DBD" w14:paraId="6DB2D0A0" w14:textId="77777777" w:rsidTr="00972024">
              <w:sdt>
                <w:sdtPr>
                  <w:rPr>
                    <w:rFonts w:ascii="Georgia" w:hAnsi="Georg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F0FBEBBC73A84627A26F2F46D6A995A1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2ABD5F3" w14:textId="53C79935" w:rsidR="00932D92" w:rsidRPr="006D5DBD" w:rsidRDefault="00576DA1" w:rsidP="00932D92">
                      <w:pPr>
                        <w:pStyle w:val="ContactInf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www.akhilsanker.codes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53BAEEE" w14:textId="77777777" w:rsidR="00932D92" w:rsidRPr="00E801BE" w:rsidRDefault="00932D92" w:rsidP="00932D92">
                  <w:pPr>
                    <w:pStyle w:val="Icons"/>
                    <w:rPr>
                      <w:rFonts w:ascii="Georgia" w:hAnsi="Georgia"/>
                      <w:color w:val="114980" w:themeColor="accent2"/>
                    </w:rPr>
                  </w:pPr>
                  <w:r w:rsidRPr="00E801BE">
                    <w:rPr>
                      <w:rFonts w:ascii="Georgia" w:hAnsi="Georgia"/>
                      <w:noProof/>
                      <w:color w:val="114980" w:themeColor="accent2"/>
                    </w:rPr>
                    <mc:AlternateContent>
                      <mc:Choice Requires="wps">
                        <w:drawing>
                          <wp:inline distT="0" distB="0" distL="0" distR="0" wp14:anchorId="4DA586FB" wp14:editId="623820AD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58F9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FFA871A" w14:textId="77777777" w:rsidR="00D92B95" w:rsidRPr="006D5DBD" w:rsidRDefault="00D92B95" w:rsidP="009D3336">
            <w:pPr>
              <w:pStyle w:val="Header"/>
              <w:rPr>
                <w:rFonts w:ascii="Georgia" w:hAnsi="Georgia"/>
              </w:rPr>
            </w:pPr>
          </w:p>
        </w:tc>
      </w:tr>
    </w:tbl>
    <w:p w14:paraId="1C83639B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Undergraduate Student, Having a Strong foundation in Machine Learning and Deep Learning Concepts. Professionally worked as an Analyst, Software Developer. Worked on Developing Frameworks that depend on the Underlying Data.</w:t>
      </w:r>
    </w:p>
    <w:p w14:paraId="7790F664" w14:textId="77777777" w:rsidR="00352FEF" w:rsidRPr="006D5DBD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My area of Focus is “Computer Vision”, I’ve been working on papers and projects about the same. Experienced in Data Manipulation, Visualization, Statistical &amp; probabilistic Modelling. Over the past two years, gained experience in working with all sorts of Data Pipelines.</w:t>
      </w:r>
    </w:p>
    <w:p w14:paraId="0F49464E" w14:textId="78933538" w:rsidR="00352FEF" w:rsidRDefault="00352FEF">
      <w:pPr>
        <w:rPr>
          <w:rFonts w:ascii="Georgia" w:hAnsi="Georgia"/>
        </w:rPr>
      </w:pPr>
      <w:r w:rsidRPr="006D5DBD">
        <w:rPr>
          <w:rFonts w:ascii="Georgia" w:hAnsi="Georgia"/>
        </w:rPr>
        <w:t>Ready to Work in Building Statistical Models, Machine Learning Pipelines – Deployment, Data Analytics-Analysis, Business Analysis.</w:t>
      </w:r>
    </w:p>
    <w:p w14:paraId="6E9564D6" w14:textId="77777777" w:rsidR="009209E0" w:rsidRPr="003557CA" w:rsidRDefault="009209E0" w:rsidP="009209E0">
      <w:pPr>
        <w:rPr>
          <w:rFonts w:ascii="Georgia" w:hAnsi="Georgia"/>
          <w:b/>
          <w:bCs/>
          <w:color w:val="auto"/>
          <w:sz w:val="18"/>
          <w:szCs w:val="18"/>
          <w:u w:val="single"/>
        </w:rPr>
      </w:pPr>
      <w:r w:rsidRPr="003557CA">
        <w:rPr>
          <w:rFonts w:ascii="Georgia" w:hAnsi="Georgia"/>
          <w:b/>
          <w:bCs/>
          <w:color w:val="auto"/>
          <w:sz w:val="18"/>
          <w:szCs w:val="18"/>
          <w:u w:val="single"/>
        </w:rPr>
        <w:t>NOTE: -</w:t>
      </w:r>
    </w:p>
    <w:p w14:paraId="744A698A" w14:textId="77777777" w:rsidR="009209E0" w:rsidRPr="006D5DBD" w:rsidRDefault="009209E0" w:rsidP="009209E0">
      <w:pPr>
        <w:pStyle w:val="ListParagraph"/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All Projects and Related-Works are available at my GitHub</w:t>
      </w:r>
    </w:p>
    <w:p w14:paraId="6218DAF9" w14:textId="0846FC95" w:rsidR="009209E0" w:rsidRPr="009209E0" w:rsidRDefault="009209E0" w:rsidP="009209E0">
      <w:pPr>
        <w:pStyle w:val="ListParagraph"/>
        <w:rPr>
          <w:rFonts w:ascii="Georgia" w:hAnsi="Georgia"/>
          <w:color w:val="114980" w:themeColor="accent2"/>
        </w:rPr>
      </w:pPr>
      <w:hyperlink r:id="rId9" w:history="1">
        <w:r w:rsidRPr="00E801BE">
          <w:rPr>
            <w:rStyle w:val="Hyperlink"/>
            <w:rFonts w:ascii="Georgia" w:hAnsi="Georgia"/>
            <w:color w:val="114980" w:themeColor="accent2"/>
            <w:sz w:val="24"/>
            <w:szCs w:val="24"/>
          </w:rPr>
          <w:t>https://github.com/reekithak</w:t>
        </w:r>
      </w:hyperlink>
    </w:p>
    <w:p w14:paraId="091AC813" w14:textId="77777777" w:rsidR="00AD13CB" w:rsidRPr="006D5DBD" w:rsidRDefault="008476D4" w:rsidP="00AD13CB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Skills:"/>
          <w:tag w:val="Skills:"/>
          <w:id w:val="-891506033"/>
          <w:placeholder>
            <w:docPart w:val="EF95B8BDBD4047A8B77D478BFC064AEE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D5DBD" w14:paraId="319ED942" w14:textId="77777777" w:rsidTr="00564951">
        <w:tc>
          <w:tcPr>
            <w:tcW w:w="4680" w:type="dxa"/>
          </w:tcPr>
          <w:p w14:paraId="637A3B0B" w14:textId="77777777" w:rsidR="005B1D68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 xml:space="preserve">Data Structures and Algorithms </w:t>
            </w:r>
          </w:p>
          <w:p w14:paraId="63381366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Machine Learning (AI, DL, Frameworks)</w:t>
            </w:r>
          </w:p>
          <w:p w14:paraId="794D1A4D" w14:textId="77777777" w:rsidR="00352FEF" w:rsidRPr="006D5DBD" w:rsidRDefault="00352FEF" w:rsidP="00BC7376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Version Control – Software Development</w:t>
            </w:r>
          </w:p>
          <w:p w14:paraId="1DF6EB8B" w14:textId="77777777" w:rsidR="00752315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Probabilistic and Statistical Modelling</w:t>
            </w:r>
          </w:p>
          <w:p w14:paraId="24B6F8CF" w14:textId="77777777" w:rsidR="00352FEF" w:rsidRPr="006D5DBD" w:rsidRDefault="00352FEF" w:rsidP="00352FEF">
            <w:pPr>
              <w:pStyle w:val="ListBullet"/>
              <w:numPr>
                <w:ilvl w:val="0"/>
                <w:numId w:val="4"/>
              </w:numPr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Data Analytics and Analysis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A73D15A" w14:textId="77777777" w:rsidR="005B1D68" w:rsidRPr="006D5DBD" w:rsidRDefault="006D5DBD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Python, JavaScript, C, C++, MATLAB, Html</w:t>
            </w:r>
            <w:r w:rsidR="00352FEF" w:rsidRPr="006D5DBD">
              <w:rPr>
                <w:rFonts w:ascii="Georgia" w:hAnsi="Georgia"/>
              </w:rPr>
              <w:t>-CSS</w:t>
            </w:r>
          </w:p>
          <w:p w14:paraId="68332D5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Stock Market Analysis – Business Analysis</w:t>
            </w:r>
          </w:p>
          <w:p w14:paraId="0E5FD6BA" w14:textId="77777777" w:rsidR="00752315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Python and Machine Learning Frameworks</w:t>
            </w:r>
          </w:p>
          <w:p w14:paraId="0DBD48CF" w14:textId="77777777" w:rsidR="00352FEF" w:rsidRPr="006D5DBD" w:rsidRDefault="00352FEF" w:rsidP="00BC7376">
            <w:pPr>
              <w:pStyle w:val="ListBullet"/>
              <w:rPr>
                <w:rFonts w:ascii="Georgia" w:hAnsi="Georgia"/>
              </w:rPr>
            </w:pPr>
            <w:r w:rsidRPr="006D5DBD">
              <w:rPr>
                <w:rFonts w:ascii="Georgia" w:hAnsi="Georgia"/>
              </w:rPr>
              <w:t>Natural Language Processing and Computer Vision</w:t>
            </w:r>
          </w:p>
        </w:tc>
      </w:tr>
    </w:tbl>
    <w:p w14:paraId="36018B53" w14:textId="77777777" w:rsidR="005B1D68" w:rsidRPr="006D5DBD" w:rsidRDefault="008476D4" w:rsidP="004937AE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xperience:"/>
          <w:tag w:val="Experience:"/>
          <w:id w:val="-898354009"/>
          <w:placeholder>
            <w:docPart w:val="B8B719F3C23547E2A3CE516EE7524EC1"/>
          </w:placeholder>
          <w:temporary/>
          <w:showingPlcHdr/>
          <w15:appearance w15:val="hidden"/>
        </w:sdtPr>
        <w:sdtEndPr/>
        <w:sdtContent>
          <w:r w:rsidR="004937AE" w:rsidRPr="006D5DBD">
            <w:rPr>
              <w:rFonts w:ascii="Georgia" w:hAnsi="Georgia"/>
            </w:rPr>
            <w:t>Experience</w:t>
          </w:r>
        </w:sdtContent>
      </w:sdt>
    </w:p>
    <w:p w14:paraId="5A87AAFE" w14:textId="68F10710" w:rsidR="006B4F0F" w:rsidRDefault="006B4F0F" w:rsidP="006B4F0F">
      <w:pPr>
        <w:pStyle w:val="Heading3"/>
        <w:rPr>
          <w:rFonts w:ascii="Georgia" w:hAnsi="Georgia"/>
        </w:rPr>
      </w:pPr>
    </w:p>
    <w:p w14:paraId="4464AF7A" w14:textId="05BB006D" w:rsidR="00F5136D" w:rsidRPr="006D5DBD" w:rsidRDefault="00F5136D" w:rsidP="00F5136D">
      <w:pPr>
        <w:pStyle w:val="Heading3"/>
        <w:rPr>
          <w:rFonts w:ascii="Georgia" w:hAnsi="Georgia"/>
        </w:rPr>
      </w:pPr>
      <w:r>
        <w:rPr>
          <w:rFonts w:ascii="Georgia" w:hAnsi="Georgia"/>
        </w:rPr>
        <w:t>DEcember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 xml:space="preserve">present </w:t>
      </w:r>
    </w:p>
    <w:p w14:paraId="65ACB3CF" w14:textId="41EF454A" w:rsidR="00F5136D" w:rsidRPr="006B4F0F" w:rsidRDefault="00F5136D" w:rsidP="00F5136D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 xml:space="preserve">Full Stack </w:t>
      </w:r>
      <w:proofErr w:type="gramStart"/>
      <w:r>
        <w:rPr>
          <w:rFonts w:ascii="Georgia" w:hAnsi="Georgia"/>
          <w:color w:val="114980" w:themeColor="accent2"/>
        </w:rPr>
        <w:t>Dev</w:t>
      </w:r>
      <w:r>
        <w:rPr>
          <w:rFonts w:ascii="Georgia" w:hAnsi="Georgia"/>
          <w:color w:val="114980" w:themeColor="accent2"/>
        </w:rPr>
        <w:t xml:space="preserve">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Reallos</w:t>
      </w:r>
      <w:proofErr w:type="spellEnd"/>
      <w:r>
        <w:rPr>
          <w:rStyle w:val="Emphasis"/>
          <w:rFonts w:ascii="Georgia" w:hAnsi="Georgia"/>
        </w:rPr>
        <w:t xml:space="preserve"> , </w:t>
      </w:r>
      <w:r>
        <w:rPr>
          <w:rStyle w:val="Emphasis"/>
          <w:rFonts w:ascii="Georgia" w:hAnsi="Georgia"/>
        </w:rPr>
        <w:t>reallos</w:t>
      </w:r>
      <w:r>
        <w:rPr>
          <w:rStyle w:val="Emphasis"/>
          <w:rFonts w:ascii="Georgia" w:hAnsi="Georgia"/>
        </w:rPr>
        <w:t>.us</w:t>
      </w:r>
    </w:p>
    <w:p w14:paraId="2D7B055C" w14:textId="77777777" w:rsidR="00F5136D" w:rsidRDefault="00F5136D" w:rsidP="00F5136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38BE34C6" w14:textId="77777777" w:rsidR="009209E0" w:rsidRDefault="00F5136D" w:rsidP="009209E0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Developing Web Apps using </w:t>
      </w:r>
      <w:proofErr w:type="spellStart"/>
      <w:proofErr w:type="gramStart"/>
      <w:r>
        <w:rPr>
          <w:rFonts w:ascii="Georgia" w:hAnsi="Georgia"/>
        </w:rPr>
        <w:t>ReactJs</w:t>
      </w:r>
      <w:proofErr w:type="spellEnd"/>
      <w:r>
        <w:rPr>
          <w:rFonts w:ascii="Georgia" w:hAnsi="Georgia"/>
        </w:rPr>
        <w:t xml:space="preserve"> ,</w:t>
      </w:r>
      <w:proofErr w:type="gramEnd"/>
      <w:r>
        <w:rPr>
          <w:rFonts w:ascii="Georgia" w:hAnsi="Georgia"/>
        </w:rPr>
        <w:t xml:space="preserve"> Html-</w:t>
      </w:r>
      <w:proofErr w:type="spellStart"/>
      <w:r>
        <w:rPr>
          <w:rFonts w:ascii="Georgia" w:hAnsi="Georgia"/>
        </w:rPr>
        <w:t>Css</w:t>
      </w:r>
      <w:proofErr w:type="spellEnd"/>
      <w:r w:rsidR="009209E0">
        <w:rPr>
          <w:rFonts w:ascii="Georgia" w:hAnsi="Georgia"/>
        </w:rPr>
        <w:t xml:space="preserve"> ,</w:t>
      </w:r>
      <w:proofErr w:type="spellStart"/>
      <w:r w:rsidR="009209E0">
        <w:rPr>
          <w:rFonts w:ascii="Georgia" w:hAnsi="Georgia"/>
        </w:rPr>
        <w:t>Javascript</w:t>
      </w:r>
      <w:proofErr w:type="spellEnd"/>
    </w:p>
    <w:p w14:paraId="01A8D0F3" w14:textId="3587E08C" w:rsidR="00F5136D" w:rsidRPr="009209E0" w:rsidRDefault="00F5136D" w:rsidP="009209E0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9209E0">
        <w:rPr>
          <w:rFonts w:ascii="Georgia" w:hAnsi="Georgia"/>
        </w:rPr>
        <w:t>Documentation Works</w:t>
      </w:r>
    </w:p>
    <w:p w14:paraId="2FB68552" w14:textId="77777777" w:rsidR="009209E0" w:rsidRPr="009209E0" w:rsidRDefault="009209E0" w:rsidP="009209E0">
      <w:pPr>
        <w:ind w:left="360"/>
        <w:rPr>
          <w:rFonts w:ascii="Georgia" w:hAnsi="Georgia"/>
        </w:rPr>
      </w:pPr>
    </w:p>
    <w:p w14:paraId="01EBC9BF" w14:textId="77777777" w:rsidR="003558C0" w:rsidRDefault="003558C0" w:rsidP="002904CD">
      <w:pPr>
        <w:pStyle w:val="Heading3"/>
        <w:rPr>
          <w:rFonts w:ascii="Georgia" w:hAnsi="Georgia"/>
        </w:rPr>
      </w:pPr>
    </w:p>
    <w:p w14:paraId="5EBBB7F3" w14:textId="7D5D5DFE" w:rsidR="002904CD" w:rsidRPr="006D5DBD" w:rsidRDefault="002904CD" w:rsidP="002904CD">
      <w:pPr>
        <w:pStyle w:val="Heading3"/>
        <w:rPr>
          <w:rFonts w:ascii="Georgia" w:hAnsi="Georgia"/>
        </w:rPr>
      </w:pPr>
      <w:r>
        <w:rPr>
          <w:rFonts w:ascii="Georgia" w:hAnsi="Georgia"/>
        </w:rPr>
        <w:t>November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 xml:space="preserve">present </w:t>
      </w:r>
    </w:p>
    <w:p w14:paraId="628CBEF7" w14:textId="0A052828" w:rsidR="002904CD" w:rsidRPr="006B4F0F" w:rsidRDefault="002904CD" w:rsidP="002904CD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 xml:space="preserve">Web </w:t>
      </w:r>
      <w:proofErr w:type="gramStart"/>
      <w:r>
        <w:rPr>
          <w:rFonts w:ascii="Georgia" w:hAnsi="Georgia"/>
          <w:color w:val="114980" w:themeColor="accent2"/>
        </w:rPr>
        <w:t xml:space="preserve">Dev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Ankor</w:t>
      </w:r>
      <w:proofErr w:type="spellEnd"/>
      <w:r>
        <w:rPr>
          <w:rStyle w:val="Emphasis"/>
          <w:rFonts w:ascii="Georgia" w:hAnsi="Georgia"/>
        </w:rPr>
        <w:t xml:space="preserve"> , ankor.us</w:t>
      </w:r>
    </w:p>
    <w:p w14:paraId="4C86F3D4" w14:textId="77777777" w:rsidR="002904CD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7044EDA5" w14:textId="7012540C" w:rsidR="002904CD" w:rsidRPr="006B4F0F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Developing Web Apps using </w:t>
      </w:r>
      <w:proofErr w:type="spellStart"/>
      <w:proofErr w:type="gramStart"/>
      <w:r>
        <w:rPr>
          <w:rFonts w:ascii="Georgia" w:hAnsi="Georgia"/>
        </w:rPr>
        <w:t>ReactJs</w:t>
      </w:r>
      <w:proofErr w:type="spellEnd"/>
      <w:r>
        <w:rPr>
          <w:rFonts w:ascii="Georgia" w:hAnsi="Georgia"/>
        </w:rPr>
        <w:t xml:space="preserve"> ,</w:t>
      </w:r>
      <w:proofErr w:type="gramEnd"/>
      <w:r>
        <w:rPr>
          <w:rFonts w:ascii="Georgia" w:hAnsi="Georgia"/>
        </w:rPr>
        <w:t xml:space="preserve"> Html-</w:t>
      </w:r>
      <w:proofErr w:type="spellStart"/>
      <w:r>
        <w:rPr>
          <w:rFonts w:ascii="Georgia" w:hAnsi="Georgia"/>
        </w:rPr>
        <w:t>Css</w:t>
      </w:r>
      <w:proofErr w:type="spellEnd"/>
    </w:p>
    <w:p w14:paraId="1F5DC6C8" w14:textId="0BC35301" w:rsidR="002904CD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Front-End</w:t>
      </w:r>
    </w:p>
    <w:p w14:paraId="69A025B4" w14:textId="6FA58269" w:rsidR="002904CD" w:rsidRPr="002904CD" w:rsidRDefault="002904CD" w:rsidP="002904CD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Documentation Works</w:t>
      </w:r>
    </w:p>
    <w:p w14:paraId="393C70AF" w14:textId="77777777" w:rsidR="002904CD" w:rsidRDefault="002904CD" w:rsidP="006B4F0F">
      <w:pPr>
        <w:pStyle w:val="Heading3"/>
        <w:rPr>
          <w:rFonts w:ascii="Georgia" w:hAnsi="Georgia"/>
        </w:rPr>
      </w:pPr>
    </w:p>
    <w:p w14:paraId="14FC1790" w14:textId="720C0879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october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 xml:space="preserve">present </w:t>
      </w:r>
    </w:p>
    <w:p w14:paraId="75DA740B" w14:textId="76BB4923" w:rsidR="006B4F0F" w:rsidRPr="006B4F0F" w:rsidRDefault="006B4F0F" w:rsidP="006B4F0F">
      <w:pPr>
        <w:pStyle w:val="Heading2"/>
        <w:rPr>
          <w:rFonts w:ascii="Georgia" w:hAnsi="Georgia"/>
          <w:iCs/>
          <w:color w:val="595959" w:themeColor="text1" w:themeTint="A6"/>
        </w:rPr>
      </w:pPr>
      <w:r>
        <w:rPr>
          <w:rFonts w:ascii="Georgia" w:hAnsi="Georgia"/>
          <w:color w:val="114980" w:themeColor="accent2"/>
        </w:rPr>
        <w:t xml:space="preserve">ML /AI </w:t>
      </w:r>
      <w:proofErr w:type="gramStart"/>
      <w:r>
        <w:rPr>
          <w:rFonts w:ascii="Georgia" w:hAnsi="Georgia"/>
          <w:color w:val="114980" w:themeColor="accent2"/>
        </w:rPr>
        <w:t xml:space="preserve">Dev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Reallos</w:t>
      </w:r>
      <w:proofErr w:type="spellEnd"/>
      <w:r>
        <w:rPr>
          <w:rStyle w:val="Emphasis"/>
          <w:rFonts w:ascii="Georgia" w:hAnsi="Georgia"/>
        </w:rPr>
        <w:t xml:space="preserve"> , reallos.com</w:t>
      </w:r>
    </w:p>
    <w:p w14:paraId="4E2BA461" w14:textId="2D54696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Intern.</w:t>
      </w:r>
    </w:p>
    <w:p w14:paraId="2A713142" w14:textId="64992425" w:rsidR="006B4F0F" w:rsidRP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Developing and Deploying Machine Learning Models.</w:t>
      </w:r>
    </w:p>
    <w:p w14:paraId="7B4E08C2" w14:textId="4D244819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Development of API’s using python</w:t>
      </w:r>
      <w:r w:rsidRPr="006D5DBD">
        <w:rPr>
          <w:rFonts w:ascii="Georgia" w:hAnsi="Georgia"/>
        </w:rPr>
        <w:t>.</w:t>
      </w:r>
    </w:p>
    <w:p w14:paraId="7BB2ED6A" w14:textId="606234BF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Documentation</w:t>
      </w:r>
    </w:p>
    <w:p w14:paraId="328E6C71" w14:textId="62FDCB33" w:rsidR="006B4F0F" w:rsidRPr="00180A5C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Testing and Debugging.</w:t>
      </w:r>
    </w:p>
    <w:p w14:paraId="20273121" w14:textId="77777777" w:rsidR="006B4F0F" w:rsidRDefault="006B4F0F" w:rsidP="006B4F0F">
      <w:pPr>
        <w:pStyle w:val="Heading3"/>
        <w:rPr>
          <w:rFonts w:ascii="Georgia" w:hAnsi="Georgia"/>
        </w:rPr>
      </w:pPr>
    </w:p>
    <w:p w14:paraId="797987B6" w14:textId="3D695F9C" w:rsidR="006B4F0F" w:rsidRPr="006D5DBD" w:rsidRDefault="006B4F0F" w:rsidP="006B4F0F">
      <w:pPr>
        <w:pStyle w:val="Heading3"/>
        <w:rPr>
          <w:rFonts w:ascii="Georgia" w:hAnsi="Georgia"/>
        </w:rPr>
      </w:pPr>
      <w:r>
        <w:rPr>
          <w:rFonts w:ascii="Georgia" w:hAnsi="Georgia"/>
        </w:rPr>
        <w:t>august</w:t>
      </w:r>
      <w:r w:rsidRPr="006D5DBD">
        <w:rPr>
          <w:rFonts w:ascii="Georgia" w:hAnsi="Georgia"/>
        </w:rPr>
        <w:t xml:space="preserve"> 2020 – </w:t>
      </w:r>
      <w:r>
        <w:rPr>
          <w:rFonts w:ascii="Georgia" w:hAnsi="Georgia"/>
        </w:rPr>
        <w:t>OCtober 2020</w:t>
      </w:r>
    </w:p>
    <w:p w14:paraId="46583FF0" w14:textId="77777777" w:rsidR="006B4F0F" w:rsidRPr="006D5DBD" w:rsidRDefault="006B4F0F" w:rsidP="006B4F0F">
      <w:pPr>
        <w:pStyle w:val="Heading2"/>
        <w:rPr>
          <w:rFonts w:ascii="Georgia" w:hAnsi="Georgia"/>
        </w:rPr>
      </w:pPr>
      <w:r>
        <w:rPr>
          <w:rFonts w:ascii="Georgia" w:hAnsi="Georgia"/>
          <w:color w:val="114980" w:themeColor="accent2"/>
        </w:rPr>
        <w:t xml:space="preserve">Machine Learning </w:t>
      </w:r>
      <w:proofErr w:type="gramStart"/>
      <w:r>
        <w:rPr>
          <w:rFonts w:ascii="Georgia" w:hAnsi="Georgia"/>
          <w:color w:val="114980" w:themeColor="accent2"/>
        </w:rPr>
        <w:t xml:space="preserve">Engineer </w:t>
      </w:r>
      <w:r w:rsidRPr="00E801BE">
        <w:rPr>
          <w:rFonts w:ascii="Georgia" w:hAnsi="Georgia"/>
          <w:color w:val="114980" w:themeColor="accent2"/>
        </w:rPr>
        <w:t xml:space="preserve"> /</w:t>
      </w:r>
      <w:proofErr w:type="gramEnd"/>
      <w:r w:rsidRPr="00E801BE">
        <w:rPr>
          <w:rFonts w:ascii="Georgia" w:hAnsi="Georgia"/>
          <w:color w:val="114980" w:themeColor="accent2"/>
        </w:rPr>
        <w:t xml:space="preserve"> </w:t>
      </w:r>
      <w:proofErr w:type="spellStart"/>
      <w:r>
        <w:rPr>
          <w:rStyle w:val="Emphasis"/>
          <w:rFonts w:ascii="Georgia" w:hAnsi="Georgia"/>
        </w:rPr>
        <w:t>Omdena</w:t>
      </w:r>
      <w:proofErr w:type="spellEnd"/>
      <w:r>
        <w:rPr>
          <w:rStyle w:val="Emphasis"/>
          <w:rFonts w:ascii="Georgia" w:hAnsi="Georgia"/>
        </w:rPr>
        <w:t xml:space="preserve"> , Omdena.com</w:t>
      </w:r>
      <w:r w:rsidRPr="006D5DBD">
        <w:rPr>
          <w:rStyle w:val="Emphasis"/>
          <w:rFonts w:ascii="Georgia" w:hAnsi="Georgia"/>
        </w:rPr>
        <w:t xml:space="preserve"> </w:t>
      </w:r>
    </w:p>
    <w:p w14:paraId="4299A68A" w14:textId="77777777" w:rsidR="006B4F0F" w:rsidRPr="006D5DBD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on Preventing Online Child Abuse</w:t>
      </w:r>
      <w:r w:rsidRPr="006D5DBD">
        <w:rPr>
          <w:rFonts w:ascii="Georgia" w:hAnsi="Georgia"/>
        </w:rPr>
        <w:t>.</w:t>
      </w:r>
    </w:p>
    <w:p w14:paraId="1B96D97F" w14:textId="77777777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Working for “Save The Children” Organization</w:t>
      </w:r>
      <w:r w:rsidRPr="006D5DBD">
        <w:rPr>
          <w:rFonts w:ascii="Georgia" w:hAnsi="Georgia"/>
        </w:rPr>
        <w:t>.</w:t>
      </w:r>
    </w:p>
    <w:p w14:paraId="05229D0E" w14:textId="18E45CFE" w:rsidR="006B4F0F" w:rsidRDefault="006B4F0F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Part of 67-member team from 27 different Countries.</w:t>
      </w:r>
    </w:p>
    <w:p w14:paraId="0BD02DBB" w14:textId="64E18DC4" w:rsidR="0061378E" w:rsidRPr="00180A5C" w:rsidRDefault="0061378E" w:rsidP="006B4F0F">
      <w:pPr>
        <w:pStyle w:val="ListParagraph"/>
        <w:numPr>
          <w:ilvl w:val="0"/>
          <w:numId w:val="14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Certificate  :</w:t>
      </w:r>
      <w:proofErr w:type="gramEnd"/>
      <w:r>
        <w:rPr>
          <w:rFonts w:ascii="Georgia" w:hAnsi="Georgia"/>
        </w:rPr>
        <w:t xml:space="preserve">- </w:t>
      </w:r>
      <w:hyperlink r:id="rId10" w:history="1">
        <w:r w:rsidRPr="0061378E">
          <w:rPr>
            <w:rStyle w:val="Hyperlink"/>
            <w:rFonts w:ascii="Georgia" w:hAnsi="Georgia"/>
          </w:rPr>
          <w:t>http://bit.ly/omdena_stc</w:t>
        </w:r>
      </w:hyperlink>
    </w:p>
    <w:p w14:paraId="744ABA87" w14:textId="04561C23" w:rsidR="0023705D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August 2020</w:t>
      </w:r>
    </w:p>
    <w:p w14:paraId="71E2C2E7" w14:textId="77777777" w:rsidR="00352FEF" w:rsidRPr="006D5DBD" w:rsidRDefault="00352FEF" w:rsidP="00513EFC">
      <w:pPr>
        <w:pStyle w:val="Heading2"/>
        <w:rPr>
          <w:rFonts w:ascii="Georgia" w:hAnsi="Georgia"/>
          <w:iCs/>
          <w:color w:val="595959" w:themeColor="text1" w:themeTint="A6"/>
        </w:rPr>
      </w:pPr>
      <w:r w:rsidRPr="00E801BE">
        <w:rPr>
          <w:rFonts w:ascii="Georgia" w:hAnsi="Georgia"/>
          <w:color w:val="114980" w:themeColor="accent2"/>
        </w:rPr>
        <w:t>Data Analyst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Positive </w:t>
      </w:r>
      <w:r w:rsidR="006D5DBD" w:rsidRPr="006D5DBD">
        <w:rPr>
          <w:rStyle w:val="Emphasis"/>
          <w:rFonts w:ascii="Georgia" w:hAnsi="Georgia"/>
        </w:rPr>
        <w:t>Integers,</w:t>
      </w:r>
      <w:r w:rsidRPr="006D5DBD">
        <w:rPr>
          <w:rStyle w:val="Emphasis"/>
          <w:rFonts w:ascii="Georgia" w:hAnsi="Georgia"/>
        </w:rPr>
        <w:t xml:space="preserve"> Chennai 600018</w:t>
      </w:r>
    </w:p>
    <w:p w14:paraId="235C0D7C" w14:textId="5E788AB7" w:rsidR="00D413F9" w:rsidRDefault="006B4F0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>Intern</w:t>
      </w:r>
      <w:r w:rsidR="00352FEF" w:rsidRPr="006D5DBD">
        <w:rPr>
          <w:rFonts w:ascii="Georgia" w:hAnsi="Georgia"/>
        </w:rPr>
        <w:t>.</w:t>
      </w:r>
    </w:p>
    <w:p w14:paraId="08A6B045" w14:textId="72E2417E" w:rsidR="006B4F0F" w:rsidRPr="006B4F0F" w:rsidRDefault="006B4F0F" w:rsidP="006B4F0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>Performed Day to Day Activities of a Data Analyst. Predictive Analysis, Modelling Data to ensure meaningful insights Extraction.</w:t>
      </w:r>
    </w:p>
    <w:p w14:paraId="1D7E0160" w14:textId="1CEFD5A4" w:rsidR="00352FEF" w:rsidRDefault="00352FEF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Complex Data </w:t>
      </w:r>
      <w:r w:rsidR="006D5DBD" w:rsidRPr="006D5DBD">
        <w:rPr>
          <w:rFonts w:ascii="Georgia" w:hAnsi="Georgia"/>
        </w:rPr>
        <w:t>Mining,</w:t>
      </w:r>
      <w:r w:rsidRPr="006D5DBD">
        <w:rPr>
          <w:rFonts w:ascii="Georgia" w:hAnsi="Georgia"/>
        </w:rPr>
        <w:t xml:space="preserve"> Web </w:t>
      </w:r>
      <w:r w:rsidR="006D5DBD" w:rsidRPr="006D5DBD">
        <w:rPr>
          <w:rFonts w:ascii="Georgia" w:hAnsi="Georgia"/>
        </w:rPr>
        <w:t>Scraping,</w:t>
      </w:r>
      <w:r w:rsidRPr="006D5DBD">
        <w:rPr>
          <w:rFonts w:ascii="Georgia" w:hAnsi="Georgia"/>
        </w:rPr>
        <w:t xml:space="preserve"> </w:t>
      </w:r>
      <w:r w:rsidR="006D5DBD" w:rsidRPr="006D5DBD">
        <w:rPr>
          <w:rFonts w:ascii="Georgia" w:hAnsi="Georgia"/>
        </w:rPr>
        <w:t>Visualization,</w:t>
      </w:r>
      <w:r w:rsidRPr="006D5DBD">
        <w:rPr>
          <w:rFonts w:ascii="Georgia" w:hAnsi="Georgia"/>
        </w:rPr>
        <w:t xml:space="preserve"> Representation of data was performed with Excel Sheets for Business Analysis.</w:t>
      </w:r>
    </w:p>
    <w:p w14:paraId="37E3A955" w14:textId="37D40F8D" w:rsidR="00FE4E47" w:rsidRDefault="00FE4E47" w:rsidP="00352FEF">
      <w:pPr>
        <w:pStyle w:val="ListParagraph"/>
        <w:numPr>
          <w:ilvl w:val="0"/>
          <w:numId w:val="13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Letter :</w:t>
      </w:r>
      <w:proofErr w:type="gramEnd"/>
      <w:r>
        <w:rPr>
          <w:rFonts w:ascii="Georgia" w:hAnsi="Georgia"/>
        </w:rPr>
        <w:t xml:space="preserve">- </w:t>
      </w:r>
      <w:hyperlink r:id="rId11" w:history="1">
        <w:r w:rsidRPr="00FE4E47">
          <w:rPr>
            <w:rStyle w:val="Hyperlink"/>
            <w:rFonts w:ascii="Georgia" w:hAnsi="Georgia"/>
          </w:rPr>
          <w:t>http://bit.ly/pi_letter</w:t>
        </w:r>
      </w:hyperlink>
    </w:p>
    <w:p w14:paraId="61D1391F" w14:textId="534C3D45" w:rsidR="00180A5C" w:rsidRDefault="00180A5C" w:rsidP="00D413F9">
      <w:pPr>
        <w:pStyle w:val="Heading3"/>
        <w:rPr>
          <w:rFonts w:ascii="Georgia" w:hAnsi="Georgia"/>
        </w:rPr>
      </w:pPr>
    </w:p>
    <w:p w14:paraId="0607839D" w14:textId="7F25A253" w:rsidR="00D413F9" w:rsidRPr="006D5DBD" w:rsidRDefault="00352FEF" w:rsidP="00D413F9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</w:t>
      </w:r>
      <w:r w:rsidR="00D413F9" w:rsidRPr="006D5DBD">
        <w:rPr>
          <w:rFonts w:ascii="Georgia" w:hAnsi="Georgia"/>
        </w:rPr>
        <w:t xml:space="preserve"> – </w:t>
      </w:r>
      <w:r w:rsidRPr="006D5DBD">
        <w:rPr>
          <w:rFonts w:ascii="Georgia" w:hAnsi="Georgia"/>
        </w:rPr>
        <w:t>Present</w:t>
      </w:r>
    </w:p>
    <w:p w14:paraId="6950D94D" w14:textId="78B5F190" w:rsidR="00D413F9" w:rsidRPr="006D5DBD" w:rsidRDefault="00352FEF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Microsoft </w:t>
      </w:r>
      <w:r w:rsidR="00671D1E">
        <w:rPr>
          <w:rFonts w:ascii="Georgia" w:hAnsi="Georgia"/>
          <w:color w:val="114980" w:themeColor="accent2"/>
        </w:rPr>
        <w:t xml:space="preserve">Learn </w:t>
      </w:r>
      <w:r w:rsidRPr="00E801BE">
        <w:rPr>
          <w:rFonts w:ascii="Georgia" w:hAnsi="Georgia"/>
          <w:color w:val="114980" w:themeColor="accent2"/>
        </w:rPr>
        <w:t xml:space="preserve">Student </w:t>
      </w:r>
      <w:r w:rsidR="00671D1E">
        <w:rPr>
          <w:rFonts w:ascii="Georgia" w:hAnsi="Georgia"/>
          <w:color w:val="114980" w:themeColor="accent2"/>
        </w:rPr>
        <w:t>Ambassador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5A4A49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Microsoft </w:t>
      </w:r>
    </w:p>
    <w:p w14:paraId="5DAD52CF" w14:textId="77777777" w:rsidR="00D413F9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Hosted Webinars and Hackathons.</w:t>
      </w:r>
    </w:p>
    <w:p w14:paraId="5D4EC85B" w14:textId="77777777" w:rsidR="00352FEF" w:rsidRPr="006D5DBD" w:rsidRDefault="00352FEF" w:rsidP="00352FEF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6D5DBD">
        <w:rPr>
          <w:rFonts w:ascii="Georgia" w:hAnsi="Georgia"/>
        </w:rPr>
        <w:t>Lead and organized teams and managed Events.</w:t>
      </w:r>
    </w:p>
    <w:p w14:paraId="3269403F" w14:textId="77777777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April 2020 – Present</w:t>
      </w:r>
    </w:p>
    <w:p w14:paraId="0AD28E07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AI Researcher / </w:t>
      </w:r>
      <w:proofErr w:type="spellStart"/>
      <w:r w:rsidRPr="006D5DBD">
        <w:rPr>
          <w:rStyle w:val="Emphasis"/>
          <w:rFonts w:ascii="Georgia" w:hAnsi="Georgia"/>
        </w:rPr>
        <w:t>Agrim</w:t>
      </w:r>
      <w:proofErr w:type="spellEnd"/>
      <w:r w:rsidRPr="006D5DBD">
        <w:rPr>
          <w:rStyle w:val="Emphasis"/>
          <w:rFonts w:ascii="Georgia" w:hAnsi="Georgia"/>
        </w:rPr>
        <w:t xml:space="preserve"> Lab</w:t>
      </w:r>
    </w:p>
    <w:p w14:paraId="4A9F4D8D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 xml:space="preserve">Carry out Research works, </w:t>
      </w:r>
      <w:proofErr w:type="gramStart"/>
      <w:r w:rsidRPr="006D5DBD">
        <w:rPr>
          <w:rFonts w:ascii="Georgia" w:hAnsi="Georgia"/>
        </w:rPr>
        <w:t>Conduct</w:t>
      </w:r>
      <w:proofErr w:type="gramEnd"/>
      <w:r w:rsidRPr="006D5DBD">
        <w:rPr>
          <w:rFonts w:ascii="Georgia" w:hAnsi="Georgia"/>
        </w:rPr>
        <w:t xml:space="preserve"> events, take in projects.</w:t>
      </w:r>
    </w:p>
    <w:p w14:paraId="5C6EFE1A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First Student-Run Lab at SRMIST.</w:t>
      </w:r>
    </w:p>
    <w:p w14:paraId="29170A28" w14:textId="7E1FF19E" w:rsidR="00352FEF" w:rsidRPr="006D5DBD" w:rsidRDefault="00352FEF" w:rsidP="00352FEF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 xml:space="preserve">January 2020 – </w:t>
      </w:r>
      <w:r w:rsidR="006B4F0F">
        <w:rPr>
          <w:rFonts w:ascii="Georgia" w:hAnsi="Georgia"/>
        </w:rPr>
        <w:t>march 2020</w:t>
      </w:r>
    </w:p>
    <w:p w14:paraId="73ED6AC8" w14:textId="77777777" w:rsidR="00352FEF" w:rsidRPr="006D5DBD" w:rsidRDefault="00352FEF" w:rsidP="00352FEF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 xml:space="preserve">Technical Reviewer/ </w:t>
      </w:r>
      <w:r w:rsidRPr="006D5DBD">
        <w:rPr>
          <w:rStyle w:val="Emphasis"/>
          <w:rFonts w:ascii="Georgia" w:hAnsi="Georgia"/>
        </w:rPr>
        <w:t>Packtt Publishing</w:t>
      </w:r>
    </w:p>
    <w:p w14:paraId="76267B15" w14:textId="77777777" w:rsidR="00352FEF" w:rsidRPr="006D5DBD" w:rsidRDefault="00352FEF" w:rsidP="00352FEF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Reviewed Courses based on Python, Data Analysis, Machine Learning, Node-Red.</w:t>
      </w:r>
    </w:p>
    <w:p w14:paraId="1DC9521B" w14:textId="6D8AABFE" w:rsidR="009209E0" w:rsidRPr="009209E0" w:rsidRDefault="00352FEF" w:rsidP="00725CB5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Prepared and reviewed questionnaire for students and course attendees.</w:t>
      </w:r>
    </w:p>
    <w:p w14:paraId="487E0A56" w14:textId="340ACF8E" w:rsidR="0070237E" w:rsidRPr="006D5DBD" w:rsidRDefault="008476D4" w:rsidP="00725CB5">
      <w:pPr>
        <w:pStyle w:val="Heading1"/>
        <w:rPr>
          <w:rFonts w:ascii="Georgia" w:hAnsi="Georgia"/>
        </w:rPr>
      </w:pPr>
      <w:sdt>
        <w:sdtPr>
          <w:rPr>
            <w:rFonts w:ascii="Georgia" w:hAnsi="Georgia"/>
          </w:rPr>
          <w:alias w:val="Education:"/>
          <w:tag w:val="Education:"/>
          <w:id w:val="543866955"/>
          <w:placeholder>
            <w:docPart w:val="9872592D95164133B0C9989A65D26B7E"/>
          </w:placeholder>
          <w:temporary/>
          <w:showingPlcHdr/>
          <w15:appearance w15:val="hidden"/>
        </w:sdtPr>
        <w:sdtEndPr/>
        <w:sdtContent>
          <w:r w:rsidR="0070237E" w:rsidRPr="006D5DBD">
            <w:rPr>
              <w:rFonts w:ascii="Georgia" w:hAnsi="Georgia"/>
            </w:rPr>
            <w:t>Education</w:t>
          </w:r>
        </w:sdtContent>
      </w:sdt>
    </w:p>
    <w:p w14:paraId="265F6561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May 2018 - 2022</w:t>
      </w:r>
    </w:p>
    <w:p w14:paraId="34C0EF70" w14:textId="77777777" w:rsidR="0070237E" w:rsidRPr="006D5DBD" w:rsidRDefault="00025334" w:rsidP="00513EFC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Bachelor of Technology – CSE(AI-ML)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E801BE">
        <w:rPr>
          <w:rFonts w:ascii="Georgia" w:hAnsi="Georgia"/>
          <w:color w:val="114980" w:themeColor="accent2"/>
        </w:rPr>
        <w:t xml:space="preserve"> </w:t>
      </w:r>
      <w:r w:rsidRPr="006D5DBD">
        <w:rPr>
          <w:rStyle w:val="Emphasis"/>
          <w:rFonts w:ascii="Georgia" w:hAnsi="Georgia"/>
        </w:rPr>
        <w:t xml:space="preserve">SRM Institute of Science and </w:t>
      </w:r>
      <w:r w:rsidR="006D5DBD" w:rsidRPr="006D5DBD">
        <w:rPr>
          <w:rStyle w:val="Emphasis"/>
          <w:rFonts w:ascii="Georgia" w:hAnsi="Georgia"/>
        </w:rPr>
        <w:t>Technology,</w:t>
      </w:r>
      <w:r w:rsidRPr="006D5DBD">
        <w:rPr>
          <w:rStyle w:val="Emphasis"/>
          <w:rFonts w:ascii="Georgia" w:hAnsi="Georgia"/>
        </w:rPr>
        <w:t xml:space="preserve"> Chennai-600089</w:t>
      </w:r>
    </w:p>
    <w:p w14:paraId="68AE742D" w14:textId="77777777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Studying Third year CSE with Specialization in Artificial Intelligence and Machine Learning.</w:t>
      </w:r>
    </w:p>
    <w:p w14:paraId="07ABD00C" w14:textId="0ABE4BBF" w:rsidR="00025334" w:rsidRPr="006D5DBD" w:rsidRDefault="00025334" w:rsidP="00025334">
      <w:pPr>
        <w:pStyle w:val="ListParagraph"/>
        <w:numPr>
          <w:ilvl w:val="0"/>
          <w:numId w:val="15"/>
        </w:numPr>
        <w:rPr>
          <w:rFonts w:ascii="Georgia" w:hAnsi="Georgia"/>
        </w:rPr>
      </w:pPr>
      <w:r w:rsidRPr="006D5DBD">
        <w:rPr>
          <w:rFonts w:ascii="Georgia" w:hAnsi="Georgia"/>
        </w:rPr>
        <w:t>CGPA: - 9.7</w:t>
      </w:r>
      <w:r w:rsidR="007B63E8">
        <w:rPr>
          <w:rFonts w:ascii="Georgia" w:hAnsi="Georgia"/>
        </w:rPr>
        <w:t>4</w:t>
      </w:r>
    </w:p>
    <w:p w14:paraId="65590CD6" w14:textId="77777777" w:rsidR="0070237E" w:rsidRPr="006D5DBD" w:rsidRDefault="00025334" w:rsidP="0070237E">
      <w:pPr>
        <w:pStyle w:val="Heading3"/>
        <w:rPr>
          <w:rFonts w:ascii="Georgia" w:hAnsi="Georgia"/>
        </w:rPr>
      </w:pPr>
      <w:r w:rsidRPr="006D5DBD">
        <w:rPr>
          <w:rFonts w:ascii="Georgia" w:hAnsi="Georgia"/>
        </w:rPr>
        <w:t>June 2015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Fonts w:ascii="Georgia" w:hAnsi="Georgia"/>
        </w:rPr>
        <w:t>- 2017</w:t>
      </w:r>
    </w:p>
    <w:p w14:paraId="244E5B97" w14:textId="77777777" w:rsidR="0070237E" w:rsidRPr="006D5DBD" w:rsidRDefault="00025334" w:rsidP="0070237E">
      <w:pPr>
        <w:pStyle w:val="Heading2"/>
        <w:rPr>
          <w:rFonts w:ascii="Georgia" w:hAnsi="Georgia"/>
        </w:rPr>
      </w:pPr>
      <w:r w:rsidRPr="00E801BE">
        <w:rPr>
          <w:rFonts w:ascii="Georgia" w:hAnsi="Georgia"/>
          <w:color w:val="114980" w:themeColor="accent2"/>
        </w:rPr>
        <w:t>Higher Secondary - CS</w:t>
      </w:r>
      <w:r w:rsidR="00E03F71" w:rsidRPr="00E801BE">
        <w:rPr>
          <w:rFonts w:ascii="Georgia" w:hAnsi="Georgia"/>
          <w:color w:val="114980" w:themeColor="accent2"/>
        </w:rPr>
        <w:t xml:space="preserve"> </w:t>
      </w:r>
      <w:r w:rsidR="0095272C" w:rsidRPr="00E801BE">
        <w:rPr>
          <w:rFonts w:ascii="Georgia" w:hAnsi="Georgia"/>
          <w:color w:val="114980" w:themeColor="accent2"/>
        </w:rPr>
        <w:t>/</w:t>
      </w:r>
      <w:r w:rsidR="0070237E" w:rsidRPr="006D5DBD">
        <w:rPr>
          <w:rFonts w:ascii="Georgia" w:hAnsi="Georgia"/>
        </w:rPr>
        <w:t xml:space="preserve"> </w:t>
      </w:r>
      <w:r w:rsidRPr="006D5DBD">
        <w:rPr>
          <w:rStyle w:val="Emphasis"/>
          <w:rFonts w:ascii="Georgia" w:hAnsi="Georgia"/>
        </w:rPr>
        <w:t xml:space="preserve">Army Public </w:t>
      </w:r>
      <w:proofErr w:type="gramStart"/>
      <w:r w:rsidRPr="006D5DBD">
        <w:rPr>
          <w:rStyle w:val="Emphasis"/>
          <w:rFonts w:ascii="Georgia" w:hAnsi="Georgia"/>
        </w:rPr>
        <w:t>School ,</w:t>
      </w:r>
      <w:proofErr w:type="gramEnd"/>
      <w:r w:rsidRPr="006D5DBD">
        <w:rPr>
          <w:rStyle w:val="Emphasis"/>
          <w:rFonts w:ascii="Georgia" w:hAnsi="Georgia"/>
        </w:rPr>
        <w:t xml:space="preserve"> Trivandrum-695006</w:t>
      </w:r>
    </w:p>
    <w:p w14:paraId="41DB20D6" w14:textId="17235049" w:rsidR="006B4F0F" w:rsidRPr="009209E0" w:rsidRDefault="00025334" w:rsidP="0043407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</w:rPr>
        <w:t>Higher Secondary Education in Computer Science with a Percentage of 75.</w:t>
      </w:r>
    </w:p>
    <w:p w14:paraId="76BF32AB" w14:textId="0E85E627" w:rsidR="00434074" w:rsidRPr="006D5DBD" w:rsidRDefault="00025334" w:rsidP="00434074">
      <w:pPr>
        <w:pStyle w:val="Heading1"/>
        <w:rPr>
          <w:rFonts w:ascii="Georgia" w:hAnsi="Georgia"/>
        </w:rPr>
      </w:pPr>
      <w:r w:rsidRPr="006D5DBD">
        <w:rPr>
          <w:rFonts w:ascii="Georgia" w:hAnsi="Georgia"/>
        </w:rPr>
        <w:t>Licenses and Affiliations</w:t>
      </w:r>
    </w:p>
    <w:p w14:paraId="2007AFA7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Microsoft Student Partner – Beta (May 2020)</w:t>
      </w:r>
    </w:p>
    <w:p w14:paraId="61EA51F0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Prime Minister’s Scholarship Scheme (June 2019)</w:t>
      </w:r>
    </w:p>
    <w:p w14:paraId="75564DD5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International Informatics Olympiad – State 1</w:t>
      </w:r>
      <w:r w:rsidRPr="006D5DBD">
        <w:rPr>
          <w:rFonts w:ascii="Georgia" w:hAnsi="Georgia" w:cstheme="minorHAnsi"/>
          <w:vertAlign w:val="superscript"/>
        </w:rPr>
        <w:t>st</w:t>
      </w:r>
      <w:r w:rsidRPr="006D5DBD">
        <w:rPr>
          <w:rFonts w:ascii="Georgia" w:hAnsi="Georgia" w:cstheme="minorHAnsi"/>
        </w:rPr>
        <w:t xml:space="preserve"> (Oct 2015)</w:t>
      </w:r>
    </w:p>
    <w:p w14:paraId="0AF4E8EE" w14:textId="77777777" w:rsidR="00025334" w:rsidRPr="006D5DBD" w:rsidRDefault="00025334" w:rsidP="00025334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Deep Learning Specialization - DeepLearning.ai</w:t>
      </w:r>
    </w:p>
    <w:p w14:paraId="3AB6E57F" w14:textId="43D10039" w:rsidR="00025334" w:rsidRPr="00180A5C" w:rsidRDefault="00025334" w:rsidP="00180A5C">
      <w:pPr>
        <w:pStyle w:val="ListBullet"/>
        <w:numPr>
          <w:ilvl w:val="2"/>
          <w:numId w:val="17"/>
        </w:numPr>
        <w:spacing w:after="100"/>
        <w:ind w:right="576"/>
        <w:contextualSpacing w:val="0"/>
        <w:rPr>
          <w:rFonts w:ascii="Georgia" w:hAnsi="Georgia" w:cstheme="minorHAnsi"/>
        </w:rPr>
      </w:pPr>
      <w:r w:rsidRPr="006D5DBD">
        <w:rPr>
          <w:rFonts w:ascii="Georgia" w:hAnsi="Georgia" w:cstheme="minorHAnsi"/>
        </w:rPr>
        <w:t>Machine Learning Specialist – LinkedIn Learning</w:t>
      </w:r>
    </w:p>
    <w:p w14:paraId="158F0BA3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</w:p>
    <w:p w14:paraId="37BE7BE1" w14:textId="77777777" w:rsidR="00025334" w:rsidRPr="006D5DBD" w:rsidRDefault="00025334" w:rsidP="00025334">
      <w:pPr>
        <w:pStyle w:val="ListBullet"/>
        <w:numPr>
          <w:ilvl w:val="0"/>
          <w:numId w:val="0"/>
        </w:numPr>
        <w:spacing w:after="100"/>
        <w:ind w:right="576"/>
        <w:contextualSpacing w:val="0"/>
        <w:rPr>
          <w:rFonts w:ascii="Georgia" w:hAnsi="Georgia" w:cstheme="minorHAnsi"/>
          <w:b/>
          <w:bCs/>
          <w:color w:val="auto"/>
          <w:sz w:val="36"/>
          <w:szCs w:val="36"/>
        </w:rPr>
      </w:pPr>
      <w:r w:rsidRPr="006D5DBD">
        <w:rPr>
          <w:rFonts w:ascii="Georgia" w:hAnsi="Georgia" w:cstheme="minorHAnsi"/>
          <w:b/>
          <w:bCs/>
          <w:color w:val="auto"/>
          <w:sz w:val="36"/>
          <w:szCs w:val="36"/>
        </w:rPr>
        <w:t>Relevant Publications and Projects</w:t>
      </w:r>
    </w:p>
    <w:p w14:paraId="21A3369D" w14:textId="77777777" w:rsidR="00025334" w:rsidRPr="006D5DBD" w:rsidRDefault="00025334" w:rsidP="00025334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6D5DBD">
        <w:rPr>
          <w:rFonts w:ascii="Georgia" w:hAnsi="Georgia"/>
          <w:b/>
          <w:bCs/>
          <w:sz w:val="20"/>
          <w:szCs w:val="20"/>
        </w:rPr>
        <w:t>AutoQSAR Algorithm for Anti-   Corona Viral Drug Leads</w:t>
      </w:r>
    </w:p>
    <w:p w14:paraId="0D72F0A4" w14:textId="484DD319" w:rsidR="00025334" w:rsidRPr="00E801BE" w:rsidRDefault="008476D4" w:rsidP="00025334">
      <w:pPr>
        <w:pStyle w:val="ListParagraph"/>
        <w:rPr>
          <w:rStyle w:val="Hyperlink"/>
          <w:rFonts w:ascii="Georgia" w:hAnsi="Georgia"/>
          <w:color w:val="114980" w:themeColor="accent2"/>
        </w:rPr>
      </w:pPr>
      <w:hyperlink r:id="rId12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https://bit.ly/drugleadscorona</w:t>
        </w:r>
      </w:hyperlink>
      <w:r w:rsidR="00025334" w:rsidRPr="00E801BE">
        <w:rPr>
          <w:rStyle w:val="Hyperlink"/>
          <w:rFonts w:ascii="Georgia" w:hAnsi="Georgia"/>
          <w:color w:val="114980" w:themeColor="accent2"/>
        </w:rPr>
        <w:t xml:space="preserve"> </w:t>
      </w:r>
    </w:p>
    <w:p w14:paraId="0D86819F" w14:textId="77777777" w:rsidR="00025334" w:rsidRPr="006D5DBD" w:rsidRDefault="008476D4" w:rsidP="00025334">
      <w:pPr>
        <w:pStyle w:val="ListParagraph"/>
        <w:rPr>
          <w:rFonts w:ascii="Georgia" w:hAnsi="Georgia"/>
        </w:rPr>
      </w:pPr>
      <w:hyperlink r:id="rId13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https://github.com/reekithak/Covid19-Tool-for-Drug-Discovery</w:t>
        </w:r>
      </w:hyperlink>
    </w:p>
    <w:p w14:paraId="7C277385" w14:textId="77777777" w:rsidR="00025334" w:rsidRPr="006D5DBD" w:rsidRDefault="00025334" w:rsidP="00025334">
      <w:pPr>
        <w:pStyle w:val="ListParagraph"/>
        <w:rPr>
          <w:rFonts w:ascii="Georgia" w:hAnsi="Georgia"/>
        </w:rPr>
      </w:pPr>
    </w:p>
    <w:p w14:paraId="1087AF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NLP-Based Text Mining Algorithm for Antient Human Understanding</w:t>
      </w:r>
    </w:p>
    <w:p w14:paraId="58AA228E" w14:textId="77777777" w:rsidR="00025334" w:rsidRPr="00E801BE" w:rsidRDefault="008476D4" w:rsidP="006D5DBD">
      <w:pPr>
        <w:pStyle w:val="ListBullet"/>
        <w:numPr>
          <w:ilvl w:val="0"/>
          <w:numId w:val="0"/>
        </w:numPr>
        <w:ind w:left="720"/>
        <w:rPr>
          <w:rFonts w:ascii="Georgia" w:hAnsi="Georgia"/>
          <w:color w:val="114980" w:themeColor="accent2"/>
        </w:rPr>
      </w:pPr>
      <w:hyperlink r:id="rId14" w:history="1">
        <w:r w:rsidR="00025334" w:rsidRPr="00E801BE">
          <w:rPr>
            <w:rStyle w:val="Hyperlink"/>
            <w:rFonts w:ascii="Georgia" w:hAnsi="Georgia"/>
            <w:color w:val="114980" w:themeColor="accent2"/>
          </w:rPr>
          <w:t>https://osf.io/preprints/socarxiv/p4q9c/</w:t>
        </w:r>
      </w:hyperlink>
      <w:hyperlink r:id="rId15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https://github.com/reekithak/Tool-for-AI- powered-research-in-humanities</w:t>
        </w:r>
      </w:hyperlink>
    </w:p>
    <w:p w14:paraId="11FC7ECD" w14:textId="77777777" w:rsidR="00025334" w:rsidRPr="006D5DBD" w:rsidRDefault="00025334" w:rsidP="00025334">
      <w:pPr>
        <w:pStyle w:val="ListBullet"/>
        <w:numPr>
          <w:ilvl w:val="0"/>
          <w:numId w:val="0"/>
        </w:numPr>
        <w:ind w:left="360"/>
        <w:rPr>
          <w:rFonts w:ascii="Georgia" w:hAnsi="Georgia"/>
        </w:rPr>
      </w:pPr>
    </w:p>
    <w:p w14:paraId="1E993074" w14:textId="77777777" w:rsidR="00025334" w:rsidRPr="006D5DBD" w:rsidRDefault="00025334" w:rsidP="00025334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Data- Analytics Automation Framework</w:t>
      </w:r>
    </w:p>
    <w:p w14:paraId="1E4AA618" w14:textId="77777777" w:rsidR="006A325E" w:rsidRPr="00E801BE" w:rsidRDefault="008476D4" w:rsidP="006D5DBD">
      <w:pPr>
        <w:pStyle w:val="ListBullet"/>
        <w:numPr>
          <w:ilvl w:val="0"/>
          <w:numId w:val="0"/>
        </w:numPr>
        <w:ind w:firstLine="720"/>
        <w:rPr>
          <w:rStyle w:val="Hyperlink"/>
          <w:rFonts w:ascii="Georgia" w:hAnsi="Georgia"/>
          <w:color w:val="114980" w:themeColor="accent2"/>
        </w:rPr>
      </w:pPr>
      <w:hyperlink r:id="rId16" w:history="1">
        <w:r w:rsidR="006D5DBD" w:rsidRPr="00E801BE">
          <w:rPr>
            <w:rStyle w:val="Hyperlink"/>
            <w:rFonts w:ascii="Georgia" w:hAnsi="Georgia"/>
            <w:color w:val="114980" w:themeColor="accent2"/>
          </w:rPr>
          <w:t>https://github.com/reekithak/Box-Framework-Automation</w:t>
        </w:r>
      </w:hyperlink>
    </w:p>
    <w:p w14:paraId="30D2983F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1A278533" w14:textId="77777777" w:rsidR="006A325E" w:rsidRPr="006D5DBD" w:rsidRDefault="006A325E" w:rsidP="006A325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 w:rsidRPr="006D5DBD">
        <w:rPr>
          <w:rFonts w:ascii="Georgia" w:hAnsi="Georgia"/>
          <w:b/>
          <w:bCs/>
          <w:sz w:val="20"/>
          <w:szCs w:val="20"/>
        </w:rPr>
        <w:t>Graph analysis for Drug Discovery in forming clusters of related drugs for efficient production</w:t>
      </w:r>
    </w:p>
    <w:p w14:paraId="792DC6F9" w14:textId="77777777" w:rsidR="006A325E" w:rsidRPr="006D5DBD" w:rsidRDefault="006A325E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F30618A" w14:textId="256639F8" w:rsidR="006A325E" w:rsidRDefault="008476D4" w:rsidP="006A325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  <w:color w:val="114980" w:themeColor="accent2"/>
        </w:rPr>
      </w:pPr>
      <w:hyperlink r:id="rId17" w:history="1">
        <w:r w:rsidR="006A325E" w:rsidRPr="00E801BE">
          <w:rPr>
            <w:rStyle w:val="Hyperlink"/>
            <w:rFonts w:ascii="Georgia" w:hAnsi="Georgia"/>
            <w:color w:val="114980" w:themeColor="accent2"/>
          </w:rPr>
          <w:t>https://github.com/reekithak/SNA</w:t>
        </w:r>
      </w:hyperlink>
      <w:r w:rsidR="0080648E">
        <w:rPr>
          <w:rStyle w:val="Hyperlink"/>
          <w:rFonts w:ascii="Georgia" w:hAnsi="Georgia"/>
          <w:color w:val="114980" w:themeColor="accent2"/>
        </w:rPr>
        <w:br/>
      </w:r>
    </w:p>
    <w:p w14:paraId="720B12EA" w14:textId="497669BA" w:rsidR="0080648E" w:rsidRPr="006D5DBD" w:rsidRDefault="0080648E" w:rsidP="0080648E">
      <w:pPr>
        <w:pStyle w:val="ListBullet"/>
        <w:numPr>
          <w:ilvl w:val="0"/>
          <w:numId w:val="1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Compound2Drug – A Machine Learning / Deep Learning Tool for predicting the bioactivity of PubChem Compounds</w:t>
      </w:r>
    </w:p>
    <w:p w14:paraId="2DE1863B" w14:textId="77777777" w:rsidR="0080648E" w:rsidRPr="006D5DBD" w:rsidRDefault="0080648E" w:rsidP="0080648E">
      <w:pPr>
        <w:pStyle w:val="ListBullet"/>
        <w:numPr>
          <w:ilvl w:val="0"/>
          <w:numId w:val="0"/>
        </w:numPr>
        <w:ind w:left="720"/>
        <w:rPr>
          <w:rStyle w:val="Hyperlink"/>
          <w:rFonts w:ascii="Georgia" w:hAnsi="Georgia"/>
        </w:rPr>
      </w:pPr>
    </w:p>
    <w:p w14:paraId="5E1AE6C3" w14:textId="6CA83940" w:rsidR="006A325E" w:rsidRDefault="008476D4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8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https://github.com/bengeof/Compound2Drug</w:t>
        </w:r>
      </w:hyperlink>
      <w:r w:rsidR="0080648E">
        <w:rPr>
          <w:rFonts w:ascii="Georgia" w:hAnsi="Georgia" w:cs="Arial"/>
          <w:color w:val="464646"/>
          <w:shd w:val="clear" w:color="auto" w:fill="F5F5F5"/>
        </w:rPr>
        <w:t xml:space="preserve"> </w:t>
      </w:r>
    </w:p>
    <w:p w14:paraId="7817F691" w14:textId="6EB28EE4" w:rsidR="0080648E" w:rsidRDefault="008476D4" w:rsidP="006A325E">
      <w:pPr>
        <w:pStyle w:val="ListBullet"/>
        <w:numPr>
          <w:ilvl w:val="0"/>
          <w:numId w:val="0"/>
        </w:numPr>
        <w:ind w:left="720"/>
        <w:rPr>
          <w:rFonts w:ascii="Georgia" w:hAnsi="Georgia" w:cs="Arial"/>
          <w:color w:val="464646"/>
          <w:shd w:val="clear" w:color="auto" w:fill="F5F5F5"/>
        </w:rPr>
      </w:pPr>
      <w:hyperlink r:id="rId19" w:history="1">
        <w:r w:rsidR="0080648E" w:rsidRPr="0080648E">
          <w:rPr>
            <w:rStyle w:val="Hyperlink"/>
            <w:rFonts w:ascii="Georgia" w:hAnsi="Georgia" w:cs="Arial"/>
            <w:shd w:val="clear" w:color="auto" w:fill="F5F5F5"/>
          </w:rPr>
          <w:t>https://doi.org/10.26434/chemrxiv.13052951.v1</w:t>
        </w:r>
      </w:hyperlink>
    </w:p>
    <w:p w14:paraId="336BD9F7" w14:textId="77777777" w:rsidR="007637ED" w:rsidRPr="006D5DBD" w:rsidRDefault="007637E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1B0C38C" w14:textId="35870CC8" w:rsidR="006D5DBD" w:rsidRDefault="006D5DBD" w:rsidP="006A325E">
      <w:pPr>
        <w:pStyle w:val="ListBullet"/>
        <w:numPr>
          <w:ilvl w:val="0"/>
          <w:numId w:val="0"/>
        </w:numPr>
        <w:rPr>
          <w:rFonts w:ascii="Georgia" w:hAnsi="Georgia"/>
        </w:rPr>
      </w:pPr>
    </w:p>
    <w:p w14:paraId="7E371B60" w14:textId="77777777" w:rsidR="0080648E" w:rsidRDefault="0080648E" w:rsidP="006A325E">
      <w:pPr>
        <w:pStyle w:val="ListParagraph"/>
        <w:rPr>
          <w:rFonts w:ascii="Georgia" w:hAnsi="Georgia"/>
          <w:b/>
          <w:bCs/>
          <w:color w:val="auto"/>
          <w:sz w:val="18"/>
          <w:szCs w:val="18"/>
          <w:u w:val="single"/>
        </w:rPr>
      </w:pPr>
    </w:p>
    <w:p w14:paraId="7B745B44" w14:textId="77777777" w:rsidR="00025334" w:rsidRPr="006D5DBD" w:rsidRDefault="00025334" w:rsidP="00BC7376">
      <w:pPr>
        <w:rPr>
          <w:rFonts w:ascii="Georgia" w:hAnsi="Georgia"/>
        </w:rPr>
      </w:pPr>
    </w:p>
    <w:sectPr w:rsidR="00025334" w:rsidRPr="006D5DBD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A7299" w14:textId="77777777" w:rsidR="008476D4" w:rsidRDefault="008476D4" w:rsidP="00725803">
      <w:pPr>
        <w:spacing w:after="0"/>
      </w:pPr>
      <w:r>
        <w:separator/>
      </w:r>
    </w:p>
  </w:endnote>
  <w:endnote w:type="continuationSeparator" w:id="0">
    <w:p w14:paraId="3B997EFF" w14:textId="77777777" w:rsidR="008476D4" w:rsidRDefault="008476D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BC0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0D6FF" w14:textId="77777777" w:rsidR="008476D4" w:rsidRDefault="008476D4" w:rsidP="00725803">
      <w:pPr>
        <w:spacing w:after="0"/>
      </w:pPr>
      <w:r>
        <w:separator/>
      </w:r>
    </w:p>
  </w:footnote>
  <w:footnote w:type="continuationSeparator" w:id="0">
    <w:p w14:paraId="0D1D4E72" w14:textId="77777777" w:rsidR="008476D4" w:rsidRDefault="008476D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85C2F"/>
    <w:multiLevelType w:val="hybridMultilevel"/>
    <w:tmpl w:val="8A8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401"/>
    <w:multiLevelType w:val="hybridMultilevel"/>
    <w:tmpl w:val="A9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1982"/>
    <w:multiLevelType w:val="hybridMultilevel"/>
    <w:tmpl w:val="8FF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C01"/>
    <w:multiLevelType w:val="hybridMultilevel"/>
    <w:tmpl w:val="D20C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32429E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14980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0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F"/>
    <w:rsid w:val="00025334"/>
    <w:rsid w:val="00025E77"/>
    <w:rsid w:val="00027312"/>
    <w:rsid w:val="000632E8"/>
    <w:rsid w:val="000645F2"/>
    <w:rsid w:val="00082F03"/>
    <w:rsid w:val="000835A0"/>
    <w:rsid w:val="000934A2"/>
    <w:rsid w:val="00180A5C"/>
    <w:rsid w:val="001B0955"/>
    <w:rsid w:val="00227784"/>
    <w:rsid w:val="0023705D"/>
    <w:rsid w:val="00250A31"/>
    <w:rsid w:val="00251C13"/>
    <w:rsid w:val="002904CD"/>
    <w:rsid w:val="002922D0"/>
    <w:rsid w:val="00340B03"/>
    <w:rsid w:val="00352FEF"/>
    <w:rsid w:val="003557CA"/>
    <w:rsid w:val="003558C0"/>
    <w:rsid w:val="00380AE7"/>
    <w:rsid w:val="003A6943"/>
    <w:rsid w:val="003E6C5A"/>
    <w:rsid w:val="00410BA2"/>
    <w:rsid w:val="00434074"/>
    <w:rsid w:val="00444FFD"/>
    <w:rsid w:val="00463C3B"/>
    <w:rsid w:val="004937AE"/>
    <w:rsid w:val="004B6BE9"/>
    <w:rsid w:val="004E2970"/>
    <w:rsid w:val="004F032F"/>
    <w:rsid w:val="005026DD"/>
    <w:rsid w:val="00513EFC"/>
    <w:rsid w:val="0052113B"/>
    <w:rsid w:val="00564951"/>
    <w:rsid w:val="00573BF9"/>
    <w:rsid w:val="00576DA1"/>
    <w:rsid w:val="005A4A49"/>
    <w:rsid w:val="005B1D68"/>
    <w:rsid w:val="00611B37"/>
    <w:rsid w:val="0061378E"/>
    <w:rsid w:val="006252B4"/>
    <w:rsid w:val="00646BA2"/>
    <w:rsid w:val="00671D1E"/>
    <w:rsid w:val="00675EA0"/>
    <w:rsid w:val="006A325E"/>
    <w:rsid w:val="006B4F0F"/>
    <w:rsid w:val="006C08A0"/>
    <w:rsid w:val="006C47D8"/>
    <w:rsid w:val="006D2D08"/>
    <w:rsid w:val="006D5DBD"/>
    <w:rsid w:val="006F26A2"/>
    <w:rsid w:val="0070237E"/>
    <w:rsid w:val="00725803"/>
    <w:rsid w:val="00725CB5"/>
    <w:rsid w:val="007307A3"/>
    <w:rsid w:val="00752315"/>
    <w:rsid w:val="007637ED"/>
    <w:rsid w:val="007B63E8"/>
    <w:rsid w:val="0080648E"/>
    <w:rsid w:val="008476D4"/>
    <w:rsid w:val="00857E6B"/>
    <w:rsid w:val="008968C4"/>
    <w:rsid w:val="008D7C1C"/>
    <w:rsid w:val="008F73CD"/>
    <w:rsid w:val="009209E0"/>
    <w:rsid w:val="0092291B"/>
    <w:rsid w:val="00932D92"/>
    <w:rsid w:val="0095272C"/>
    <w:rsid w:val="00961067"/>
    <w:rsid w:val="00972024"/>
    <w:rsid w:val="009A2532"/>
    <w:rsid w:val="009D5AC2"/>
    <w:rsid w:val="009F04D2"/>
    <w:rsid w:val="009F2BA7"/>
    <w:rsid w:val="009F6DA0"/>
    <w:rsid w:val="00A01182"/>
    <w:rsid w:val="00A504E9"/>
    <w:rsid w:val="00A9360A"/>
    <w:rsid w:val="00AD13CB"/>
    <w:rsid w:val="00AD3FD8"/>
    <w:rsid w:val="00B370A8"/>
    <w:rsid w:val="00B55751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40146"/>
    <w:rsid w:val="00E52791"/>
    <w:rsid w:val="00E801BE"/>
    <w:rsid w:val="00E83195"/>
    <w:rsid w:val="00F00A4F"/>
    <w:rsid w:val="00F33CD8"/>
    <w:rsid w:val="00F5136D"/>
    <w:rsid w:val="00FD1DE2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C39F7"/>
  <w15:chartTrackingRefBased/>
  <w15:docId w15:val="{2B47E4FB-1D18-468E-90CD-9C14CA4C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2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eekithak/Covid19-Tool-for-Drug-Discovery" TargetMode="External"/><Relationship Id="rId18" Type="http://schemas.openxmlformats.org/officeDocument/2006/relationships/hyperlink" Target="https://github.com/bengeof/Compound2Drug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it.ly/drugleadscorona" TargetMode="External"/><Relationship Id="rId17" Type="http://schemas.openxmlformats.org/officeDocument/2006/relationships/hyperlink" Target="https://github.com/reekithak/SN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ekithak/Box-Framework-Automati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pi_lett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eekithak/Tool-for-AI-%20powered-research-in-humanit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t.ly/omdena_stc" TargetMode="External"/><Relationship Id="rId19" Type="http://schemas.openxmlformats.org/officeDocument/2006/relationships/hyperlink" Target="https://doi.org/10.26434/chemrxiv.13052951.v1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eekithak" TargetMode="External"/><Relationship Id="rId14" Type="http://schemas.openxmlformats.org/officeDocument/2006/relationships/hyperlink" Target="https://osf.io/preprints/socarxiv/p4q9c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%20Sank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AEA1758AC444E8F78764C0A990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6CEB3-1AD4-44CB-B4C9-25D6033993F5}"/>
      </w:docPartPr>
      <w:docPartBody>
        <w:p w:rsidR="002970E8" w:rsidRDefault="00D5482C">
          <w:pPr>
            <w:pStyle w:val="2B8AEA1758AC444E8F78764C0A99026B"/>
          </w:pPr>
          <w:r>
            <w:t>First Name</w:t>
          </w:r>
        </w:p>
      </w:docPartBody>
    </w:docPart>
    <w:docPart>
      <w:docPartPr>
        <w:name w:val="53E7B5E42BB14DD4A1F7FE3A33A2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C2F2-9C50-474D-ACF9-7A5A8ACF76E7}"/>
      </w:docPartPr>
      <w:docPartBody>
        <w:p w:rsidR="002970E8" w:rsidRDefault="00D5482C">
          <w:pPr>
            <w:pStyle w:val="53E7B5E42BB14DD4A1F7FE3A33A20D04"/>
          </w:pPr>
          <w:r>
            <w:t>Last Name</w:t>
          </w:r>
        </w:p>
      </w:docPartBody>
    </w:docPart>
    <w:docPart>
      <w:docPartPr>
        <w:name w:val="A46776A7C5954F25BF0A22EDD881A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FD69-C82E-4FC1-8788-7F291D219139}"/>
      </w:docPartPr>
      <w:docPartBody>
        <w:p w:rsidR="002970E8" w:rsidRDefault="00D5482C">
          <w:pPr>
            <w:pStyle w:val="A46776A7C5954F25BF0A22EDD881A357"/>
          </w:pPr>
          <w:r w:rsidRPr="009D0878">
            <w:t>Address</w:t>
          </w:r>
        </w:p>
      </w:docPartBody>
    </w:docPart>
    <w:docPart>
      <w:docPartPr>
        <w:name w:val="C90A42E7821C485986D0AFD587F38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C968-E6D3-48F4-BA98-4058F1C911BC}"/>
      </w:docPartPr>
      <w:docPartBody>
        <w:p w:rsidR="002970E8" w:rsidRDefault="00D5482C">
          <w:pPr>
            <w:pStyle w:val="C90A42E7821C485986D0AFD587F383D9"/>
          </w:pPr>
          <w:r w:rsidRPr="009D0878">
            <w:t>Phone</w:t>
          </w:r>
        </w:p>
      </w:docPartBody>
    </w:docPart>
    <w:docPart>
      <w:docPartPr>
        <w:name w:val="3EE22C5B599D4A55BDC89B66AECF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FAD4-2C46-4123-93C8-AE6719342927}"/>
      </w:docPartPr>
      <w:docPartBody>
        <w:p w:rsidR="002970E8" w:rsidRDefault="00D5482C">
          <w:pPr>
            <w:pStyle w:val="3EE22C5B599D4A55BDC89B66AECF4278"/>
          </w:pPr>
          <w:r w:rsidRPr="009D0878">
            <w:t>Email</w:t>
          </w:r>
        </w:p>
      </w:docPartBody>
    </w:docPart>
    <w:docPart>
      <w:docPartPr>
        <w:name w:val="9F6F86E6D4D84FB2AC4A21496033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DC6E-8C13-4E8C-BF48-514352D89104}"/>
      </w:docPartPr>
      <w:docPartBody>
        <w:p w:rsidR="002970E8" w:rsidRDefault="00D5482C">
          <w:pPr>
            <w:pStyle w:val="9F6F86E6D4D84FB2AC4A21496033E93E"/>
          </w:pPr>
          <w:r w:rsidRPr="009D0878">
            <w:t>LinkedIn Profile</w:t>
          </w:r>
        </w:p>
      </w:docPartBody>
    </w:docPart>
    <w:docPart>
      <w:docPartPr>
        <w:name w:val="F0FBEBBC73A84627A26F2F46D6A99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BBCE-8D60-463E-9D4E-0550C6170E83}"/>
      </w:docPartPr>
      <w:docPartBody>
        <w:p w:rsidR="002970E8" w:rsidRDefault="00D5482C">
          <w:pPr>
            <w:pStyle w:val="F0FBEBBC73A84627A26F2F46D6A995A1"/>
          </w:pPr>
          <w:r w:rsidRPr="009D0878">
            <w:t>Twitter/Blog/Portfolio</w:t>
          </w:r>
        </w:p>
      </w:docPartBody>
    </w:docPart>
    <w:docPart>
      <w:docPartPr>
        <w:name w:val="EF95B8BDBD4047A8B77D478BFC064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6689-5DB0-431B-A5F9-C3B277015B55}"/>
      </w:docPartPr>
      <w:docPartBody>
        <w:p w:rsidR="002970E8" w:rsidRDefault="00D5482C">
          <w:pPr>
            <w:pStyle w:val="EF95B8BDBD4047A8B77D478BFC064AEE"/>
          </w:pPr>
          <w:r>
            <w:t>Skills</w:t>
          </w:r>
        </w:p>
      </w:docPartBody>
    </w:docPart>
    <w:docPart>
      <w:docPartPr>
        <w:name w:val="B8B719F3C23547E2A3CE516EE752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080A2-1B49-4F94-87A0-909EBBEEBA52}"/>
      </w:docPartPr>
      <w:docPartBody>
        <w:p w:rsidR="002970E8" w:rsidRDefault="00D5482C">
          <w:pPr>
            <w:pStyle w:val="B8B719F3C23547E2A3CE516EE7524EC1"/>
          </w:pPr>
          <w:r w:rsidRPr="00AD3FD8">
            <w:t>Experience</w:t>
          </w:r>
        </w:p>
      </w:docPartBody>
    </w:docPart>
    <w:docPart>
      <w:docPartPr>
        <w:name w:val="9872592D95164133B0C9989A65D26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1C630-CBA0-4392-87B2-333ECA356D3A}"/>
      </w:docPartPr>
      <w:docPartBody>
        <w:p w:rsidR="002970E8" w:rsidRDefault="00D5482C">
          <w:pPr>
            <w:pStyle w:val="9872592D95164133B0C9989A65D26B7E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B2"/>
    <w:rsid w:val="001479DD"/>
    <w:rsid w:val="002970E8"/>
    <w:rsid w:val="0041365F"/>
    <w:rsid w:val="005617BA"/>
    <w:rsid w:val="00651701"/>
    <w:rsid w:val="0072248D"/>
    <w:rsid w:val="009578B2"/>
    <w:rsid w:val="009A22D7"/>
    <w:rsid w:val="00A9303F"/>
    <w:rsid w:val="00C71239"/>
    <w:rsid w:val="00D5482C"/>
    <w:rsid w:val="00F0048E"/>
    <w:rsid w:val="00F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EA1758AC444E8F78764C0A99026B">
    <w:name w:val="2B8AEA1758AC444E8F78764C0A99026B"/>
  </w:style>
  <w:style w:type="paragraph" w:customStyle="1" w:styleId="53E7B5E42BB14DD4A1F7FE3A33A20D04">
    <w:name w:val="53E7B5E42BB14DD4A1F7FE3A33A20D04"/>
  </w:style>
  <w:style w:type="paragraph" w:customStyle="1" w:styleId="A46776A7C5954F25BF0A22EDD881A357">
    <w:name w:val="A46776A7C5954F25BF0A22EDD881A357"/>
  </w:style>
  <w:style w:type="paragraph" w:customStyle="1" w:styleId="C90A42E7821C485986D0AFD587F383D9">
    <w:name w:val="C90A42E7821C485986D0AFD587F383D9"/>
  </w:style>
  <w:style w:type="paragraph" w:customStyle="1" w:styleId="3EE22C5B599D4A55BDC89B66AECF4278">
    <w:name w:val="3EE22C5B599D4A55BDC89B66AECF4278"/>
  </w:style>
  <w:style w:type="paragraph" w:customStyle="1" w:styleId="9F6F86E6D4D84FB2AC4A21496033E93E">
    <w:name w:val="9F6F86E6D4D84FB2AC4A21496033E93E"/>
  </w:style>
  <w:style w:type="paragraph" w:customStyle="1" w:styleId="F0FBEBBC73A84627A26F2F46D6A995A1">
    <w:name w:val="F0FBEBBC73A84627A26F2F46D6A995A1"/>
  </w:style>
  <w:style w:type="paragraph" w:customStyle="1" w:styleId="EF95B8BDBD4047A8B77D478BFC064AEE">
    <w:name w:val="EF95B8BDBD4047A8B77D478BFC064AEE"/>
  </w:style>
  <w:style w:type="paragraph" w:customStyle="1" w:styleId="B8B719F3C23547E2A3CE516EE7524EC1">
    <w:name w:val="B8B719F3C23547E2A3CE516EE7524EC1"/>
  </w:style>
  <w:style w:type="character" w:styleId="Emphasis">
    <w:name w:val="Emphasis"/>
    <w:basedOn w:val="DefaultParagraphFont"/>
    <w:uiPriority w:val="20"/>
    <w:qFormat/>
    <w:rsid w:val="009578B2"/>
    <w:rPr>
      <w:b w:val="0"/>
      <w:i w:val="0"/>
      <w:iCs/>
      <w:color w:val="595959" w:themeColor="text1" w:themeTint="A6"/>
    </w:rPr>
  </w:style>
  <w:style w:type="paragraph" w:customStyle="1" w:styleId="9872592D95164133B0C9989A65D26B7E">
    <w:name w:val="9872592D95164133B0C9989A65D26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Akhil</Abstract>
  <CompanyAddress>Akhil Bhavan Perukavu, Trivandrum - 695573</CompanyAddress>
  <CompanyPhone>+91 9633306022</CompanyPhone>
  <CompanyFax/>
  <CompanyEmail>reekithak@gmail.com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7667B-0BEE-4B5E-B1B5-AA79E46C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80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>www.linkedin.com/in/akhilsanker</cp:keywords>
  <dc:description/>
  <cp:lastModifiedBy>akhil sanker</cp:lastModifiedBy>
  <cp:revision>21</cp:revision>
  <cp:lastPrinted>2020-12-08T19:20:00Z</cp:lastPrinted>
  <dcterms:created xsi:type="dcterms:W3CDTF">2020-08-05T15:37:00Z</dcterms:created>
  <dcterms:modified xsi:type="dcterms:W3CDTF">2020-12-18T00:23:00Z</dcterms:modified>
  <cp:category>Sanker</cp:category>
  <cp:contentStatus>www.akhilsanker.codes</cp:contentStatus>
</cp:coreProperties>
</file>