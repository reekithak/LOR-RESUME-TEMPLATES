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BDB3" w14:textId="12DF7641" w:rsidR="00B4528D" w:rsidRPr="00B4528D" w:rsidRDefault="00A85449" w:rsidP="00B4528D">
      <w:pPr>
        <w:pStyle w:val="Title"/>
      </w:pPr>
      <w:r>
        <w:t>AKHIL SANKER</w:t>
      </w:r>
    </w:p>
    <w:p w14:paraId="24F82CA8" w14:textId="0227D2A8" w:rsidR="008417D1" w:rsidRDefault="00A85449" w:rsidP="008417D1">
      <w:r w:rsidRPr="00A85449">
        <w:rPr>
          <w:color w:val="auto"/>
        </w:rPr>
        <w:t>A-28 Akhil Bhavan, Trivandrum 695573</w:t>
      </w:r>
      <w:r w:rsidR="008417D1">
        <w:t> | </w:t>
      </w:r>
      <w:r w:rsidRPr="00A85449">
        <w:rPr>
          <w:color w:val="auto"/>
        </w:rPr>
        <w:t>+91-9633306022</w:t>
      </w:r>
      <w:r w:rsidR="008417D1">
        <w:t> | </w:t>
      </w:r>
      <w:r w:rsidRPr="00A85449">
        <w:rPr>
          <w:color w:val="auto"/>
        </w:rPr>
        <w:t>akhilsanker1@gmail.com</w:t>
      </w:r>
    </w:p>
    <w:p w14:paraId="5FD5FE73" w14:textId="75C951E0" w:rsidR="008C4A27" w:rsidRDefault="001C1067" w:rsidP="008C4A27">
      <w:pPr>
        <w:pStyle w:val="Date"/>
      </w:pPr>
      <w:r>
        <w:t xml:space="preserve">01 - July – </w:t>
      </w:r>
      <w:proofErr w:type="gramStart"/>
      <w:r>
        <w:t>2020 ,</w:t>
      </w:r>
      <w:proofErr w:type="gramEnd"/>
      <w:r>
        <w:t xml:space="preserve"> Wednesday</w:t>
      </w:r>
    </w:p>
    <w:p w14:paraId="475700E6" w14:textId="77777777" w:rsidR="001C1067" w:rsidRPr="001C1067" w:rsidRDefault="001C1067" w:rsidP="001C1067"/>
    <w:sdt>
      <w:sdtPr>
        <w:alias w:val="Recipient Name:"/>
        <w:tag w:val="Recipient Name:"/>
        <w:id w:val="1064140302"/>
        <w:placeholder>
          <w:docPart w:val="017A0371EFAD46B5A86506C87B966B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A22096B" w14:textId="47CAAED7" w:rsidR="008417D1" w:rsidRDefault="001C1067" w:rsidP="008417D1">
          <w:pPr>
            <w:pStyle w:val="Address"/>
          </w:pPr>
          <w:r>
            <w:t xml:space="preserve">To </w:t>
          </w:r>
          <w:proofErr w:type="gramStart"/>
          <w:r>
            <w:t>The</w:t>
          </w:r>
          <w:proofErr w:type="gramEnd"/>
          <w:r>
            <w:t xml:space="preserve"> HR Manager,</w:t>
          </w:r>
          <w:r>
            <w:br/>
            <w:t>Microsoft</w:t>
          </w:r>
        </w:p>
      </w:sdtContent>
    </w:sdt>
    <w:p w14:paraId="4816A489" w14:textId="77777777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 xml:space="preserve">Dear </w:t>
      </w:r>
      <w:proofErr w:type="gramStart"/>
      <w:r w:rsidRPr="001C1067">
        <w:rPr>
          <w:b/>
          <w:bCs/>
        </w:rPr>
        <w:t>Sir ,</w:t>
      </w:r>
      <w:proofErr w:type="gramEnd"/>
    </w:p>
    <w:p w14:paraId="27B2F9CE" w14:textId="173AF6CC" w:rsidR="001C1067" w:rsidRDefault="001C1067" w:rsidP="001C1067">
      <w:r>
        <w:t xml:space="preserve">I'm writing to inquire about the opening for </w:t>
      </w:r>
      <w:proofErr w:type="gramStart"/>
      <w:r>
        <w:t xml:space="preserve">Research  </w:t>
      </w:r>
      <w:r>
        <w:t>Intern</w:t>
      </w:r>
      <w:proofErr w:type="gramEnd"/>
      <w:r>
        <w:t xml:space="preserve"> at </w:t>
      </w:r>
      <w:r>
        <w:t>Microsoft</w:t>
      </w:r>
      <w:r>
        <w:t>.</w:t>
      </w:r>
    </w:p>
    <w:p w14:paraId="18262C1B" w14:textId="77777777" w:rsidR="001C1067" w:rsidRDefault="001C1067" w:rsidP="001C1067"/>
    <w:p w14:paraId="0B76BA3D" w14:textId="77777777" w:rsidR="001C1067" w:rsidRDefault="001C1067" w:rsidP="001C1067">
      <w:r>
        <w:t xml:space="preserve">I offer 2 years of experience in Algorithms and Excellent Complex Problem-Solving Skills. I've Experience in Technology stacks that lead the world today </w:t>
      </w:r>
      <w:proofErr w:type="gramStart"/>
      <w:r>
        <w:t>( Machine</w:t>
      </w:r>
      <w:proofErr w:type="gramEnd"/>
      <w:r>
        <w:t xml:space="preserve"> Learning , Analytics , Deep Learning - </w:t>
      </w:r>
      <w:proofErr w:type="spellStart"/>
      <w:r>
        <w:t>Cv</w:t>
      </w:r>
      <w:proofErr w:type="spellEnd"/>
      <w:r>
        <w:t xml:space="preserve"> , Nlp )  which should make me a strong candidate for this opening. I've Worked on Papers and Project about the same.</w:t>
      </w:r>
    </w:p>
    <w:p w14:paraId="1EEFB3B9" w14:textId="77777777" w:rsidR="001C1067" w:rsidRDefault="001C1067" w:rsidP="001C1067">
      <w:r>
        <w:t>My Resume highlights my career profile and significant accomplishments.</w:t>
      </w:r>
    </w:p>
    <w:p w14:paraId="4A71CD21" w14:textId="77777777" w:rsidR="001C1067" w:rsidRDefault="001C1067" w:rsidP="001C1067">
      <w:r>
        <w:t>I'd welcome the opportunity to speak with you if you feel I'd be a strong candidate for positions within your organization.</w:t>
      </w:r>
    </w:p>
    <w:p w14:paraId="03D78424" w14:textId="77777777" w:rsidR="001C1067" w:rsidRDefault="001C1067" w:rsidP="001C1067">
      <w:r>
        <w:t xml:space="preserve">I'd be a great fit for </w:t>
      </w:r>
      <w:r>
        <w:t>Research</w:t>
      </w:r>
      <w:r>
        <w:t xml:space="preserve"> Intern position.</w:t>
      </w:r>
    </w:p>
    <w:p w14:paraId="4C32FAD2" w14:textId="75316AB4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>Sincerely,</w:t>
      </w:r>
    </w:p>
    <w:p w14:paraId="5ACD161D" w14:textId="77777777" w:rsidR="001C1067" w:rsidRPr="007C6E52" w:rsidRDefault="001C1067" w:rsidP="001C1067">
      <w:pPr>
        <w:pStyle w:val="Closing"/>
      </w:pPr>
      <w:r>
        <w:rPr>
          <w:color w:val="404040" w:themeColor="text1" w:themeTint="BF"/>
        </w:rPr>
        <w:t>Akhil Sanker</w:t>
      </w:r>
    </w:p>
    <w:p w14:paraId="4D311F5D" w14:textId="77777777" w:rsidR="001C1067" w:rsidRDefault="001C1067" w:rsidP="008C4A27">
      <w:pPr>
        <w:pStyle w:val="Salutation"/>
      </w:pPr>
    </w:p>
    <w:p w14:paraId="71AAFF72" w14:textId="77777777" w:rsidR="001C1067" w:rsidRDefault="001C1067" w:rsidP="008C4A27">
      <w:pPr>
        <w:pStyle w:val="Salutation"/>
      </w:pPr>
    </w:p>
    <w:p w14:paraId="76D005FD" w14:textId="007D8042" w:rsidR="008C4A27" w:rsidRDefault="008417D1" w:rsidP="008C4A27">
      <w:pPr>
        <w:pStyle w:val="Salutation"/>
      </w:pPr>
      <w:r>
        <w:lastRenderedPageBreak/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A30DE4091ED244539DCCFCB53D2501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C1067">
            <w:t xml:space="preserve">To </w:t>
          </w:r>
          <w:proofErr w:type="gramStart"/>
          <w:r w:rsidR="001C1067">
            <w:t>The</w:t>
          </w:r>
          <w:proofErr w:type="gramEnd"/>
          <w:r w:rsidR="001C1067">
            <w:t xml:space="preserve"> HR Manager,</w:t>
          </w:r>
          <w:r w:rsidR="001C1067">
            <w:br/>
            <w:t>Microsoft</w:t>
          </w:r>
        </w:sdtContent>
      </w:sdt>
      <w:r w:rsidR="008C4A27">
        <w:t>:</w:t>
      </w:r>
    </w:p>
    <w:p w14:paraId="6D7AB7A6" w14:textId="5B156603" w:rsidR="004F1DA7" w:rsidRDefault="004F1DA7" w:rsidP="004F1DA7">
      <w:r>
        <w:t>Dear Sir / Madam,</w:t>
      </w:r>
    </w:p>
    <w:p w14:paraId="17E4488E" w14:textId="77777777" w:rsidR="004F1DA7" w:rsidRDefault="004F1DA7" w:rsidP="004F1DA7">
      <w:r>
        <w:t>I'm writing to inquire about the opening for Design Intern.</w:t>
      </w:r>
    </w:p>
    <w:p w14:paraId="2BC01CC5" w14:textId="77777777" w:rsidR="004F1DA7" w:rsidRDefault="004F1DA7" w:rsidP="004F1DA7"/>
    <w:p w14:paraId="041C795A" w14:textId="77777777" w:rsidR="004F1DA7" w:rsidRDefault="004F1DA7" w:rsidP="004F1DA7">
      <w:r>
        <w:t xml:space="preserve">I offer 2 years of experience in Management and Excellent Complex Problem Solving </w:t>
      </w:r>
      <w:proofErr w:type="gramStart"/>
      <w:r>
        <w:t>Skills ,</w:t>
      </w:r>
      <w:proofErr w:type="gramEnd"/>
      <w:r>
        <w:t xml:space="preserve"> which should make me a strong candidate for this opening. My Resume highlights my career profile and significant accomplishments.</w:t>
      </w:r>
    </w:p>
    <w:p w14:paraId="5368259F" w14:textId="77777777" w:rsidR="004F1DA7" w:rsidRDefault="004F1DA7" w:rsidP="004F1DA7"/>
    <w:p w14:paraId="5D7819E1" w14:textId="53C11E9D" w:rsidR="004F1DA7" w:rsidRDefault="004F1DA7" w:rsidP="004F1DA7">
      <w:r>
        <w:t>I'd welcome the opportunity to speak with you if you feel I'd be a strong candidate for this or other positions within your organization</w:t>
      </w:r>
    </w:p>
    <w:p w14:paraId="6385B3C3" w14:textId="39FC595D" w:rsidR="004F1DA7" w:rsidRDefault="004F1DA7" w:rsidP="004F1DA7">
      <w:r>
        <w:t xml:space="preserve">I'd be a great fit for Data </w:t>
      </w:r>
      <w:proofErr w:type="gramStart"/>
      <w:r>
        <w:t>Analyst ,</w:t>
      </w:r>
      <w:proofErr w:type="gramEnd"/>
      <w:r>
        <w:t xml:space="preserve"> </w:t>
      </w:r>
      <w:proofErr w:type="spellStart"/>
      <w:r>
        <w:t>Sde</w:t>
      </w:r>
      <w:proofErr w:type="spellEnd"/>
      <w:r>
        <w:t xml:space="preserve"> , ML-Dev intern positions as well.</w:t>
      </w:r>
    </w:p>
    <w:p w14:paraId="20FD0500" w14:textId="25B59E07" w:rsidR="003178BE" w:rsidRDefault="003178BE" w:rsidP="004F1DA7"/>
    <w:p w14:paraId="437C41E4" w14:textId="10F8AF62" w:rsidR="003178BE" w:rsidRDefault="003178BE" w:rsidP="004F1DA7"/>
    <w:p w14:paraId="2F6CF721" w14:textId="54360CD5" w:rsidR="003178BE" w:rsidRDefault="003178BE" w:rsidP="004F1DA7">
      <w:pPr>
        <w:rPr>
          <w:b/>
          <w:bCs/>
        </w:rPr>
      </w:pPr>
      <w:r w:rsidRPr="003178BE">
        <w:rPr>
          <w:b/>
          <w:bCs/>
        </w:rPr>
        <w:t>OR</w:t>
      </w:r>
    </w:p>
    <w:p w14:paraId="38971F30" w14:textId="18943A80" w:rsidR="003178BE" w:rsidRDefault="003178BE" w:rsidP="004F1DA7">
      <w:pPr>
        <w:rPr>
          <w:b/>
          <w:bCs/>
        </w:rPr>
      </w:pPr>
    </w:p>
    <w:p w14:paraId="655D7BB7" w14:textId="77777777" w:rsidR="003178BE" w:rsidRDefault="003178BE" w:rsidP="003178BE"/>
    <w:p w14:paraId="56BFA981" w14:textId="77777777" w:rsidR="003178BE" w:rsidRDefault="003178BE" w:rsidP="003178BE"/>
    <w:p w14:paraId="02C7D91E" w14:textId="77777777" w:rsidR="006C3ACB" w:rsidRDefault="006C3ACB" w:rsidP="006C3ACB">
      <w:r>
        <w:t xml:space="preserve">Dear </w:t>
      </w:r>
      <w:proofErr w:type="gramStart"/>
      <w:r>
        <w:t>Sir ,</w:t>
      </w:r>
      <w:proofErr w:type="gramEnd"/>
    </w:p>
    <w:p w14:paraId="47E115C3" w14:textId="77777777" w:rsidR="006C3ACB" w:rsidRDefault="006C3ACB" w:rsidP="006C3ACB">
      <w:r>
        <w:t xml:space="preserve">I'm writing to inquire about the opening for Intern at </w:t>
      </w:r>
      <w:proofErr w:type="spellStart"/>
      <w:r>
        <w:t>Nxt</w:t>
      </w:r>
      <w:proofErr w:type="spellEnd"/>
      <w:r>
        <w:t xml:space="preserve"> Quantum Technologies.</w:t>
      </w:r>
    </w:p>
    <w:p w14:paraId="210CA6B9" w14:textId="77777777" w:rsidR="006C3ACB" w:rsidRDefault="006C3ACB" w:rsidP="006C3ACB"/>
    <w:p w14:paraId="7D64B941" w14:textId="77777777" w:rsidR="006C3ACB" w:rsidRDefault="006C3ACB" w:rsidP="006C3ACB">
      <w:r>
        <w:t xml:space="preserve">I offer 2 years of experience in Algorithms and Excellent Complex Problem-Solving Skills. I've Experience in Technology stacks that lead the world today </w:t>
      </w:r>
      <w:proofErr w:type="gramStart"/>
      <w:r>
        <w:t>( Machine</w:t>
      </w:r>
      <w:proofErr w:type="gramEnd"/>
      <w:r>
        <w:t xml:space="preserve"> Learning , Analytics , Deep Learning - </w:t>
      </w:r>
      <w:proofErr w:type="spellStart"/>
      <w:r>
        <w:t>Cv</w:t>
      </w:r>
      <w:proofErr w:type="spellEnd"/>
      <w:r>
        <w:t xml:space="preserve"> , Nlp )  which should make me a strong candidate for this opening. I've Worked on Papers and Project about the same.</w:t>
      </w:r>
    </w:p>
    <w:p w14:paraId="1C23FFB5" w14:textId="77777777" w:rsidR="006C3ACB" w:rsidRDefault="006C3ACB" w:rsidP="006C3ACB"/>
    <w:p w14:paraId="2C15776E" w14:textId="77777777" w:rsidR="006C3ACB" w:rsidRDefault="006C3ACB" w:rsidP="006C3ACB">
      <w:r>
        <w:t>My Resume highlights my career profile and significant accomplishments.</w:t>
      </w:r>
    </w:p>
    <w:p w14:paraId="4E938509" w14:textId="77777777" w:rsidR="006C3ACB" w:rsidRDefault="006C3ACB" w:rsidP="006C3ACB"/>
    <w:p w14:paraId="0C638E74" w14:textId="77777777" w:rsidR="006C3ACB" w:rsidRDefault="006C3ACB" w:rsidP="006C3ACB">
      <w:r>
        <w:lastRenderedPageBreak/>
        <w:t>I'd welcome the opportunity to speak with you if you feel I'd be a strong candidate for positions within your organization.</w:t>
      </w:r>
    </w:p>
    <w:p w14:paraId="625CA5FF" w14:textId="77777777" w:rsidR="006C3ACB" w:rsidRDefault="006C3ACB" w:rsidP="006C3ACB"/>
    <w:p w14:paraId="175907C6" w14:textId="77777777" w:rsidR="006C3ACB" w:rsidRDefault="006C3ACB" w:rsidP="006C3ACB">
      <w:r>
        <w:t>I'd be a great fit for Machine Learning Engineer Intern position.</w:t>
      </w:r>
    </w:p>
    <w:p w14:paraId="4D8BEC21" w14:textId="77777777" w:rsidR="006C3ACB" w:rsidRDefault="006C3ACB" w:rsidP="006C3ACB"/>
    <w:p w14:paraId="0BEE867B" w14:textId="77777777" w:rsidR="006C3ACB" w:rsidRDefault="006C3ACB" w:rsidP="006C3ACB">
      <w:r>
        <w:t xml:space="preserve">Sincerely </w:t>
      </w:r>
    </w:p>
    <w:p w14:paraId="1B4E36AE" w14:textId="58A9E404" w:rsidR="004F1DA7" w:rsidRDefault="006C3ACB" w:rsidP="006C3ACB">
      <w:r>
        <w:t>Akhil Sanker</w:t>
      </w:r>
    </w:p>
    <w:p w14:paraId="5EC4615B" w14:textId="77777777" w:rsidR="007C6E52" w:rsidRDefault="008417D1" w:rsidP="007C6E52">
      <w:pPr>
        <w:pStyle w:val="Closing"/>
      </w:pPr>
      <w:r>
        <w:t>Sincerely,</w:t>
      </w:r>
    </w:p>
    <w:p w14:paraId="292CC49A" w14:textId="3BE1C160" w:rsidR="00B4528D" w:rsidRPr="007C6E52" w:rsidRDefault="007C6E52" w:rsidP="007C6E52">
      <w:pPr>
        <w:pStyle w:val="Closing"/>
      </w:pPr>
      <w:r>
        <w:rPr>
          <w:color w:val="404040" w:themeColor="text1" w:themeTint="BF"/>
        </w:rPr>
        <w:t>Akhil Sanker</w:t>
      </w:r>
    </w:p>
    <w:sectPr w:rsidR="00B4528D" w:rsidRPr="007C6E5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194A5" w14:textId="77777777" w:rsidR="008D2552" w:rsidRDefault="008D2552" w:rsidP="008C4A27">
      <w:pPr>
        <w:spacing w:after="0"/>
      </w:pPr>
      <w:r>
        <w:separator/>
      </w:r>
    </w:p>
  </w:endnote>
  <w:endnote w:type="continuationSeparator" w:id="0">
    <w:p w14:paraId="377F3285" w14:textId="77777777" w:rsidR="008D2552" w:rsidRDefault="008D2552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860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BFEFC" w14:textId="77777777" w:rsidR="008D2552" w:rsidRDefault="008D2552" w:rsidP="008C4A27">
      <w:pPr>
        <w:spacing w:after="0"/>
      </w:pPr>
      <w:r>
        <w:separator/>
      </w:r>
    </w:p>
  </w:footnote>
  <w:footnote w:type="continuationSeparator" w:id="0">
    <w:p w14:paraId="09909198" w14:textId="77777777" w:rsidR="008D2552" w:rsidRDefault="008D2552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9"/>
    <w:rsid w:val="00077B54"/>
    <w:rsid w:val="001123EC"/>
    <w:rsid w:val="001C1067"/>
    <w:rsid w:val="0025703E"/>
    <w:rsid w:val="00280751"/>
    <w:rsid w:val="00293B83"/>
    <w:rsid w:val="003178BE"/>
    <w:rsid w:val="004C6507"/>
    <w:rsid w:val="004D7FE0"/>
    <w:rsid w:val="004F1DA7"/>
    <w:rsid w:val="00586C86"/>
    <w:rsid w:val="006A3CE7"/>
    <w:rsid w:val="006C3ACB"/>
    <w:rsid w:val="007C6E52"/>
    <w:rsid w:val="008417D1"/>
    <w:rsid w:val="008C4A27"/>
    <w:rsid w:val="008D2552"/>
    <w:rsid w:val="00A71493"/>
    <w:rsid w:val="00A85449"/>
    <w:rsid w:val="00B137AD"/>
    <w:rsid w:val="00B4528D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8E0D"/>
  <w15:chartTrackingRefBased/>
  <w15:docId w15:val="{C37EE52D-B29F-4694-B759-31B38A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7A0371EFAD46B5A86506C87B96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232-033B-4D10-BBCF-59C22B46707A}"/>
      </w:docPartPr>
      <w:docPartBody>
        <w:p w:rsidR="00EA0563" w:rsidRDefault="008569E7">
          <w:pPr>
            <w:pStyle w:val="017A0371EFAD46B5A86506C87B966BDB"/>
          </w:pPr>
          <w:r>
            <w:t>Recipient Name</w:t>
          </w:r>
        </w:p>
      </w:docPartBody>
    </w:docPart>
    <w:docPart>
      <w:docPartPr>
        <w:name w:val="A30DE4091ED244539DCCFCB53D25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F60B-F0A7-45CA-ADD4-228EDEA3593D}"/>
      </w:docPartPr>
      <w:docPartBody>
        <w:p w:rsidR="00EA0563" w:rsidRDefault="008569E7">
          <w:pPr>
            <w:pStyle w:val="A30DE4091ED244539DCCFCB53D2501F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7"/>
    <w:rsid w:val="00803AB1"/>
    <w:rsid w:val="00810967"/>
    <w:rsid w:val="008569E7"/>
    <w:rsid w:val="00C11C23"/>
    <w:rsid w:val="00E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6B16D28EE4E4F923F7F78F35884F2">
    <w:name w:val="BAD6B16D28EE4E4F923F7F78F35884F2"/>
  </w:style>
  <w:style w:type="paragraph" w:customStyle="1" w:styleId="448EEFB7F3834E3D8982E3AFF47B2BBE">
    <w:name w:val="448EEFB7F3834E3D8982E3AFF47B2BBE"/>
  </w:style>
  <w:style w:type="paragraph" w:customStyle="1" w:styleId="806E026347C642D9ABF383ECF1654C19">
    <w:name w:val="806E026347C642D9ABF383ECF1654C19"/>
  </w:style>
  <w:style w:type="paragraph" w:customStyle="1" w:styleId="C25FD7D449EF4A2FA3B8D2442E3E350E">
    <w:name w:val="C25FD7D449EF4A2FA3B8D2442E3E350E"/>
  </w:style>
  <w:style w:type="paragraph" w:customStyle="1" w:styleId="C124D6BFAF1A40F894FF0FCF6C9CD862">
    <w:name w:val="C124D6BFAF1A40F894FF0FCF6C9CD862"/>
  </w:style>
  <w:style w:type="paragraph" w:customStyle="1" w:styleId="017A0371EFAD46B5A86506C87B966BDB">
    <w:name w:val="017A0371EFAD46B5A86506C87B966BDB"/>
  </w:style>
  <w:style w:type="paragraph" w:customStyle="1" w:styleId="1212E65861F7430E8F967AAB93B1FC89">
    <w:name w:val="1212E65861F7430E8F967AAB93B1FC89"/>
  </w:style>
  <w:style w:type="paragraph" w:customStyle="1" w:styleId="A30DE4091ED244539DCCFCB53D2501F8">
    <w:name w:val="A30DE4091ED244539DCCFCB53D2501F8"/>
  </w:style>
  <w:style w:type="paragraph" w:customStyle="1" w:styleId="5911ED7369B64E8D82C300118C1D41F7">
    <w:name w:val="5911ED7369B64E8D82C300118C1D41F7"/>
  </w:style>
  <w:style w:type="paragraph" w:customStyle="1" w:styleId="1C8B5ADE8D7D487D912C0C7BFA1E218E">
    <w:name w:val="1C8B5ADE8D7D487D912C0C7BFA1E2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1195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To The HR Manager,
Microsoft</cp:keywords>
  <dc:description/>
  <cp:lastModifiedBy>Akhil Sanker</cp:lastModifiedBy>
  <cp:revision>8</cp:revision>
  <cp:lastPrinted>2020-06-30T19:19:00Z</cp:lastPrinted>
  <dcterms:created xsi:type="dcterms:W3CDTF">2020-06-29T10:58:00Z</dcterms:created>
  <dcterms:modified xsi:type="dcterms:W3CDTF">2020-06-30T19:20:00Z</dcterms:modified>
</cp:coreProperties>
</file>